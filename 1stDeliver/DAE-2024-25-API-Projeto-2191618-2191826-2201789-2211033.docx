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22CF5" w14:textId="77777777" w:rsidR="00603781" w:rsidRDefault="00603781">
      <w:pPr>
        <w:jc w:val="center"/>
        <w:rPr>
          <w:rFonts w:ascii="Times New Roman" w:eastAsia="Microsoft JhengHei Light" w:hAnsi="Times New Roman"/>
          <w:sz w:val="40"/>
          <w:szCs w:val="40"/>
          <w:lang w:val="pt-PT"/>
        </w:rPr>
      </w:pPr>
    </w:p>
    <w:p w14:paraId="48F3928A" w14:textId="77777777" w:rsidR="00603781" w:rsidRDefault="00000000">
      <w:pPr>
        <w:jc w:val="center"/>
        <w:rPr>
          <w:rFonts w:ascii="Times New Roman" w:eastAsia="Microsoft JhengHei Light" w:hAnsi="Times New Roman"/>
          <w:sz w:val="36"/>
          <w:szCs w:val="36"/>
          <w:lang w:val="pt-PT"/>
        </w:rPr>
      </w:pPr>
      <w:r>
        <w:rPr>
          <w:rFonts w:ascii="Times New Roman" w:eastAsia="Microsoft JhengHei Light" w:hAnsi="Times New Roman"/>
          <w:sz w:val="36"/>
          <w:szCs w:val="36"/>
          <w:lang w:val="pt-PT"/>
        </w:rPr>
        <w:t>Licenciatura em Engenharia Informática</w:t>
      </w:r>
    </w:p>
    <w:p w14:paraId="43498250" w14:textId="77777777" w:rsidR="00603781" w:rsidRDefault="00000000">
      <w:pPr>
        <w:jc w:val="center"/>
        <w:rPr>
          <w:rFonts w:ascii="Times New Roman" w:eastAsia="Microsoft JhengHei Light" w:hAnsi="Times New Roman"/>
          <w:sz w:val="32"/>
          <w:szCs w:val="32"/>
          <w:lang w:val="pt-PT"/>
        </w:rPr>
      </w:pPr>
      <w:r>
        <w:rPr>
          <w:rFonts w:ascii="Times New Roman" w:eastAsia="Microsoft JhengHei Light" w:hAnsi="Times New Roman"/>
          <w:sz w:val="32"/>
          <w:szCs w:val="32"/>
          <w:lang w:val="pt-PT"/>
        </w:rPr>
        <w:t>1º semestre, ramo SI</w:t>
      </w:r>
    </w:p>
    <w:p w14:paraId="76190A28" w14:textId="77777777" w:rsidR="00603781" w:rsidRDefault="00603781">
      <w:pPr>
        <w:jc w:val="center"/>
        <w:rPr>
          <w:rFonts w:ascii="Times New Roman" w:eastAsia="Microsoft JhengHei Light" w:hAnsi="Times New Roman"/>
          <w:sz w:val="32"/>
          <w:szCs w:val="32"/>
          <w:lang w:val="pt-PT"/>
        </w:rPr>
      </w:pPr>
    </w:p>
    <w:p w14:paraId="39A78B3B" w14:textId="77777777" w:rsidR="00603781" w:rsidRDefault="00603781">
      <w:pPr>
        <w:jc w:val="center"/>
        <w:rPr>
          <w:rFonts w:ascii="Times New Roman" w:eastAsia="Microsoft JhengHei Light" w:hAnsi="Times New Roman"/>
          <w:sz w:val="32"/>
          <w:szCs w:val="32"/>
          <w:lang w:val="pt-PT"/>
        </w:rPr>
      </w:pPr>
    </w:p>
    <w:p w14:paraId="6B952315" w14:textId="77777777" w:rsidR="00603781" w:rsidRDefault="00000000">
      <w:pPr>
        <w:jc w:val="center"/>
        <w:rPr>
          <w:rFonts w:ascii="Times New Roman" w:eastAsia="Microsoft JhengHei" w:hAnsi="Times New Roman"/>
          <w:b/>
          <w:bCs/>
          <w:sz w:val="40"/>
          <w:szCs w:val="40"/>
          <w:lang w:val="pt-PT"/>
        </w:rPr>
      </w:pPr>
      <w:r>
        <w:rPr>
          <w:rFonts w:ascii="Times New Roman" w:eastAsia="Microsoft JhengHei" w:hAnsi="Times New Roman"/>
          <w:b/>
          <w:bCs/>
          <w:sz w:val="40"/>
          <w:szCs w:val="40"/>
          <w:lang w:val="pt-PT"/>
        </w:rPr>
        <w:t>Projeto de Desenvolvimento de Aplicações Empresariais</w:t>
      </w:r>
    </w:p>
    <w:p w14:paraId="536FD5DD" w14:textId="77777777" w:rsidR="00603781" w:rsidRDefault="00603781">
      <w:pPr>
        <w:jc w:val="center"/>
        <w:rPr>
          <w:rFonts w:ascii="Times New Roman" w:eastAsia="Microsoft JhengHei" w:hAnsi="Times New Roman"/>
          <w:b/>
          <w:bCs/>
          <w:sz w:val="40"/>
          <w:szCs w:val="40"/>
          <w:lang w:val="pt-PT"/>
        </w:rPr>
      </w:pPr>
    </w:p>
    <w:p w14:paraId="046C553B" w14:textId="77777777" w:rsidR="00603781" w:rsidRDefault="00000000">
      <w:pPr>
        <w:jc w:val="center"/>
        <w:rPr>
          <w:rFonts w:ascii="Times New Roman" w:eastAsia="Microsoft JhengHei" w:hAnsi="Times New Roman"/>
          <w:sz w:val="36"/>
          <w:szCs w:val="36"/>
          <w:lang w:val="pt-PT"/>
        </w:rPr>
      </w:pPr>
      <w:r>
        <w:rPr>
          <w:rFonts w:ascii="Times New Roman" w:eastAsia="Microsoft JhengHei" w:hAnsi="Times New Roman"/>
          <w:sz w:val="36"/>
          <w:szCs w:val="36"/>
          <w:lang w:val="pt-PT"/>
        </w:rPr>
        <w:t>Aplicação Monitorização de Embalagens</w:t>
      </w:r>
    </w:p>
    <w:p w14:paraId="4B0E7905" w14:textId="77777777" w:rsidR="00603781" w:rsidRDefault="00603781">
      <w:pPr>
        <w:jc w:val="center"/>
        <w:rPr>
          <w:rFonts w:ascii="Times New Roman" w:eastAsia="Microsoft JhengHei" w:hAnsi="Times New Roman"/>
          <w:sz w:val="36"/>
          <w:szCs w:val="36"/>
          <w:lang w:val="pt-PT"/>
        </w:rPr>
      </w:pPr>
    </w:p>
    <w:p w14:paraId="0545A4B0" w14:textId="77777777" w:rsidR="00603781" w:rsidRDefault="00603781">
      <w:pPr>
        <w:jc w:val="center"/>
        <w:rPr>
          <w:rFonts w:ascii="Times New Roman" w:eastAsia="Microsoft JhengHei" w:hAnsi="Times New Roman"/>
          <w:sz w:val="36"/>
          <w:szCs w:val="36"/>
          <w:lang w:val="pt-PT"/>
        </w:rPr>
      </w:pPr>
    </w:p>
    <w:p w14:paraId="5BCBAEAE" w14:textId="77777777" w:rsidR="00603781" w:rsidRPr="00B21AA3" w:rsidRDefault="00000000">
      <w:pPr>
        <w:rPr>
          <w:lang w:val="pt-PT"/>
        </w:rPr>
      </w:pPr>
      <w:r>
        <w:rPr>
          <w:rStyle w:val="Tipodeletrapredefinidodopargrafo"/>
          <w:rFonts w:ascii="Times New Roman" w:eastAsia="Microsoft JhengHei" w:hAnsi="Times New Roman"/>
          <w:i/>
          <w:iCs/>
          <w:sz w:val="36"/>
          <w:szCs w:val="36"/>
          <w:lang w:val="pt-PT"/>
        </w:rPr>
        <w:t>Docente:</w:t>
      </w:r>
      <w:r>
        <w:rPr>
          <w:rStyle w:val="Tipodeletrapredefinidodopargrafo"/>
          <w:rFonts w:ascii="Times New Roman" w:eastAsia="Microsoft JhengHei" w:hAnsi="Times New Roman"/>
          <w:sz w:val="36"/>
          <w:szCs w:val="36"/>
          <w:lang w:val="pt-PT"/>
        </w:rPr>
        <w:t xml:space="preserve"> </w:t>
      </w:r>
    </w:p>
    <w:p w14:paraId="2FF932A3" w14:textId="77777777" w:rsidR="00603781" w:rsidRDefault="00000000">
      <w:pPr>
        <w:rPr>
          <w:rFonts w:ascii="Times New Roman" w:eastAsia="Microsoft JhengHei" w:hAnsi="Times New Roman"/>
          <w:sz w:val="32"/>
          <w:szCs w:val="32"/>
          <w:lang w:val="pt-PT"/>
        </w:rPr>
      </w:pPr>
      <w:r>
        <w:rPr>
          <w:rFonts w:ascii="Times New Roman" w:eastAsia="Microsoft JhengHei" w:hAnsi="Times New Roman"/>
          <w:sz w:val="32"/>
          <w:szCs w:val="32"/>
          <w:lang w:val="pt-PT"/>
        </w:rPr>
        <w:t>Carlos Ferreira</w:t>
      </w:r>
    </w:p>
    <w:p w14:paraId="06186080" w14:textId="77777777" w:rsidR="00603781" w:rsidRDefault="00603781">
      <w:pPr>
        <w:jc w:val="center"/>
        <w:rPr>
          <w:rFonts w:ascii="Times New Roman" w:eastAsia="Microsoft JhengHei" w:hAnsi="Times New Roman"/>
          <w:sz w:val="36"/>
          <w:szCs w:val="36"/>
          <w:lang w:val="pt-PT"/>
        </w:rPr>
      </w:pPr>
    </w:p>
    <w:p w14:paraId="703AB456" w14:textId="77777777" w:rsidR="00603781" w:rsidRDefault="00000000">
      <w:pPr>
        <w:jc w:val="right"/>
        <w:rPr>
          <w:rFonts w:ascii="Times New Roman" w:eastAsia="Microsoft JhengHei" w:hAnsi="Times New Roman"/>
          <w:i/>
          <w:iCs/>
          <w:sz w:val="36"/>
          <w:szCs w:val="36"/>
          <w:lang w:val="pt-PT"/>
        </w:rPr>
      </w:pPr>
      <w:r>
        <w:rPr>
          <w:rFonts w:ascii="Times New Roman" w:eastAsia="Microsoft JhengHei" w:hAnsi="Times New Roman"/>
          <w:i/>
          <w:iCs/>
          <w:sz w:val="36"/>
          <w:szCs w:val="36"/>
          <w:lang w:val="pt-PT"/>
        </w:rPr>
        <w:t>Trabalho realizado por:</w:t>
      </w:r>
    </w:p>
    <w:p w14:paraId="17253D08" w14:textId="77777777" w:rsidR="00603781" w:rsidRDefault="00000000">
      <w:pPr>
        <w:jc w:val="right"/>
        <w:rPr>
          <w:rFonts w:ascii="Times New Roman" w:eastAsia="Microsoft JhengHei" w:hAnsi="Times New Roman"/>
          <w:sz w:val="32"/>
          <w:szCs w:val="32"/>
          <w:lang w:val="pt-PT"/>
        </w:rPr>
      </w:pPr>
      <w:r>
        <w:rPr>
          <w:rFonts w:ascii="Times New Roman" w:eastAsia="Microsoft JhengHei" w:hAnsi="Times New Roman"/>
          <w:sz w:val="32"/>
          <w:szCs w:val="32"/>
          <w:lang w:val="pt-PT"/>
        </w:rPr>
        <w:t>Ana Martins – 2201789</w:t>
      </w:r>
    </w:p>
    <w:p w14:paraId="0AA32411" w14:textId="77777777" w:rsidR="00603781" w:rsidRDefault="00000000">
      <w:pPr>
        <w:jc w:val="right"/>
        <w:rPr>
          <w:rFonts w:ascii="Times New Roman" w:eastAsia="Microsoft JhengHei" w:hAnsi="Times New Roman"/>
          <w:sz w:val="32"/>
          <w:szCs w:val="32"/>
          <w:lang w:val="pt-PT"/>
        </w:rPr>
      </w:pPr>
      <w:r>
        <w:rPr>
          <w:rFonts w:ascii="Times New Roman" w:eastAsia="Microsoft JhengHei" w:hAnsi="Times New Roman"/>
          <w:sz w:val="32"/>
          <w:szCs w:val="32"/>
          <w:lang w:val="pt-PT"/>
        </w:rPr>
        <w:t>Joel Bastos – 2191618</w:t>
      </w:r>
    </w:p>
    <w:p w14:paraId="2FAB5095" w14:textId="77777777" w:rsidR="00603781" w:rsidRDefault="00000000">
      <w:pPr>
        <w:jc w:val="right"/>
        <w:rPr>
          <w:rFonts w:ascii="Times New Roman" w:eastAsia="Microsoft JhengHei" w:hAnsi="Times New Roman"/>
          <w:sz w:val="32"/>
          <w:szCs w:val="32"/>
          <w:lang w:val="pt-PT"/>
        </w:rPr>
      </w:pPr>
      <w:r>
        <w:rPr>
          <w:rFonts w:ascii="Times New Roman" w:eastAsia="Microsoft JhengHei" w:hAnsi="Times New Roman"/>
          <w:sz w:val="32"/>
          <w:szCs w:val="32"/>
          <w:lang w:val="pt-PT"/>
        </w:rPr>
        <w:t>José Pereira – 2211033</w:t>
      </w:r>
    </w:p>
    <w:p w14:paraId="5A3F24A4" w14:textId="77777777" w:rsidR="00603781" w:rsidRDefault="00000000">
      <w:pPr>
        <w:jc w:val="right"/>
        <w:rPr>
          <w:rFonts w:ascii="Times New Roman" w:eastAsia="Microsoft JhengHei" w:hAnsi="Times New Roman"/>
          <w:sz w:val="32"/>
          <w:szCs w:val="32"/>
          <w:lang w:val="pt-PT"/>
        </w:rPr>
      </w:pPr>
      <w:r>
        <w:rPr>
          <w:rFonts w:ascii="Times New Roman" w:eastAsia="Microsoft JhengHei" w:hAnsi="Times New Roman"/>
          <w:sz w:val="32"/>
          <w:szCs w:val="32"/>
          <w:lang w:val="pt-PT"/>
        </w:rPr>
        <w:t>Tiago Baptista – 2191826</w:t>
      </w:r>
    </w:p>
    <w:p w14:paraId="436D907A" w14:textId="77777777" w:rsidR="00603781" w:rsidRDefault="00603781">
      <w:pPr>
        <w:jc w:val="center"/>
        <w:rPr>
          <w:rFonts w:ascii="Times New Roman" w:eastAsia="Microsoft JhengHei" w:hAnsi="Times New Roman"/>
          <w:sz w:val="36"/>
          <w:szCs w:val="36"/>
          <w:lang w:val="pt-PT"/>
        </w:rPr>
      </w:pPr>
    </w:p>
    <w:p w14:paraId="5D4C7D8C" w14:textId="77777777" w:rsidR="00603781" w:rsidRDefault="00603781">
      <w:pPr>
        <w:jc w:val="center"/>
        <w:rPr>
          <w:rFonts w:ascii="Times New Roman" w:eastAsia="Microsoft JhengHei" w:hAnsi="Times New Roman"/>
          <w:sz w:val="36"/>
          <w:szCs w:val="36"/>
          <w:lang w:val="pt-PT"/>
        </w:rPr>
      </w:pPr>
    </w:p>
    <w:p w14:paraId="5A794CE8" w14:textId="77777777" w:rsidR="00603781" w:rsidRDefault="00000000">
      <w:pPr>
        <w:jc w:val="center"/>
        <w:rPr>
          <w:rFonts w:ascii="Times New Roman" w:eastAsia="Microsoft JhengHei" w:hAnsi="Times New Roman"/>
          <w:sz w:val="36"/>
          <w:szCs w:val="36"/>
          <w:lang w:val="pt-PT"/>
        </w:rPr>
      </w:pPr>
      <w:r>
        <w:rPr>
          <w:rFonts w:ascii="Times New Roman" w:eastAsia="Microsoft JhengHei" w:hAnsi="Times New Roman"/>
          <w:sz w:val="36"/>
          <w:szCs w:val="36"/>
          <w:lang w:val="pt-PT"/>
        </w:rPr>
        <w:t>Leiria, 8 de novembro de 2024</w:t>
      </w:r>
    </w:p>
    <w:p w14:paraId="7A885371" w14:textId="77777777" w:rsidR="00603781" w:rsidRDefault="00000000" w:rsidP="000D0D70">
      <w:pPr>
        <w:rPr>
          <w:rFonts w:ascii="Times New Roman" w:eastAsia="Microsoft JhengHei" w:hAnsi="Times New Roman"/>
          <w:sz w:val="36"/>
          <w:szCs w:val="36"/>
          <w:lang w:val="pt-PT"/>
        </w:rPr>
      </w:pPr>
      <w:r>
        <w:rPr>
          <w:rFonts w:ascii="Times New Roman" w:eastAsia="Microsoft JhengHei" w:hAnsi="Times New Roman"/>
          <w:sz w:val="36"/>
          <w:szCs w:val="36"/>
          <w:lang w:val="pt-PT"/>
        </w:rPr>
        <w:lastRenderedPageBreak/>
        <w:t>Sistemas de Apoio ao Cliente</w:t>
      </w:r>
    </w:p>
    <w:p w14:paraId="5AF61D38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 xml:space="preserve">- Um cliente consulta os seus dados pessoais, utilizando o protocolo HTTP, verbo GET, para o </w:t>
      </w:r>
      <w:proofErr w:type="gramStart"/>
      <w:r>
        <w:rPr>
          <w:rFonts w:ascii="Times New Roman" w:eastAsia="Microsoft JhengHei" w:hAnsi="Times New Roman"/>
          <w:lang w:val="pt-PT"/>
        </w:rPr>
        <w:t>sitio</w:t>
      </w:r>
      <w:proofErr w:type="gramEnd"/>
      <w:r>
        <w:rPr>
          <w:rFonts w:ascii="Times New Roman" w:eastAsia="Microsoft JhengHei" w:hAnsi="Times New Roman"/>
          <w:lang w:val="pt-PT"/>
        </w:rPr>
        <w:t>: /appmonitor/api/customer/{customerUsername}</w:t>
      </w:r>
    </w:p>
    <w:p w14:paraId="2ECBE142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 xml:space="preserve">Resposta devolvida por este recurso segue o formato JSON: </w:t>
      </w:r>
    </w:p>
    <w:p w14:paraId="5E8D7ABD" w14:textId="77777777" w:rsidR="00603781" w:rsidRDefault="00000000" w:rsidP="000D0D70">
      <w:r>
        <w:rPr>
          <w:rFonts w:ascii="Times New Roman" w:eastAsia="Microsoft JhengHei" w:hAnsi="Times New Roman"/>
          <w:noProof/>
          <w:lang w:val="pt-PT"/>
        </w:rPr>
        <w:drawing>
          <wp:inline distT="0" distB="0" distL="0" distR="0" wp14:anchorId="569E4F37" wp14:editId="1251D623">
            <wp:extent cx="1699988" cy="971421"/>
            <wp:effectExtent l="0" t="0" r="0" b="129"/>
            <wp:docPr id="1538150773" name="Picture 1" descr="A screenshot of a compute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9988" cy="9714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4AA95B9" w14:textId="77777777" w:rsidR="00603781" w:rsidRDefault="00603781" w:rsidP="000D0D70">
      <w:pPr>
        <w:rPr>
          <w:rFonts w:ascii="Times New Roman" w:eastAsia="Microsoft JhengHei" w:hAnsi="Times New Roman"/>
          <w:lang w:val="pt-PT"/>
        </w:rPr>
      </w:pPr>
    </w:p>
    <w:p w14:paraId="4F3EDE15" w14:textId="7A16E926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>- Um cliente atualiza os seus dados pessoais,</w:t>
      </w:r>
      <w:r w:rsidR="00B21AA3">
        <w:rPr>
          <w:rFonts w:ascii="Times New Roman" w:eastAsia="Microsoft JhengHei" w:hAnsi="Times New Roman"/>
          <w:lang w:val="pt-PT"/>
        </w:rPr>
        <w:t xml:space="preserve"> </w:t>
      </w:r>
      <w:r>
        <w:rPr>
          <w:rFonts w:ascii="Times New Roman" w:eastAsia="Microsoft JhengHei" w:hAnsi="Times New Roman"/>
          <w:lang w:val="pt-PT"/>
        </w:rPr>
        <w:t xml:space="preserve">utilizando o protocolo HTTP, verbo PUT, para o </w:t>
      </w:r>
      <w:proofErr w:type="gramStart"/>
      <w:r>
        <w:rPr>
          <w:rFonts w:ascii="Times New Roman" w:eastAsia="Microsoft JhengHei" w:hAnsi="Times New Roman"/>
          <w:lang w:val="pt-PT"/>
        </w:rPr>
        <w:t>sitio</w:t>
      </w:r>
      <w:proofErr w:type="gramEnd"/>
      <w:r>
        <w:rPr>
          <w:rFonts w:ascii="Times New Roman" w:eastAsia="Microsoft JhengHei" w:hAnsi="Times New Roman"/>
          <w:lang w:val="pt-PT"/>
        </w:rPr>
        <w:t>: /appmonitor/api/customer/{customerUsername}</w:t>
      </w:r>
    </w:p>
    <w:p w14:paraId="39DA997B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 xml:space="preserve">Resposta enviada para este recurso segue o formato JSON: </w:t>
      </w:r>
    </w:p>
    <w:p w14:paraId="123ED2F6" w14:textId="77777777" w:rsidR="00603781" w:rsidRDefault="00000000" w:rsidP="000D0D70">
      <w:r>
        <w:rPr>
          <w:rFonts w:ascii="Times New Roman" w:eastAsia="Microsoft JhengHei" w:hAnsi="Times New Roman"/>
          <w:noProof/>
          <w:lang w:val="pt-PT"/>
        </w:rPr>
        <w:drawing>
          <wp:inline distT="0" distB="0" distL="0" distR="0" wp14:anchorId="6890B86E" wp14:editId="13004B40">
            <wp:extent cx="1623773" cy="910660"/>
            <wp:effectExtent l="0" t="0" r="0" b="3740"/>
            <wp:docPr id="2045572165" name="Picture 1" descr="A screenshot of a compute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3773" cy="9106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F2FE197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>Resposta devolvida por este recurso segue o formato JSON:</w:t>
      </w:r>
    </w:p>
    <w:p w14:paraId="3AEE1680" w14:textId="77777777" w:rsidR="00603781" w:rsidRDefault="00000000" w:rsidP="000D0D70">
      <w:r>
        <w:rPr>
          <w:rFonts w:ascii="Times New Roman" w:eastAsia="Microsoft JhengHei" w:hAnsi="Times New Roman"/>
          <w:noProof/>
          <w:lang w:val="pt-PT"/>
        </w:rPr>
        <w:drawing>
          <wp:inline distT="0" distB="0" distL="0" distR="0" wp14:anchorId="0D539053" wp14:editId="59D46ADC">
            <wp:extent cx="1697501" cy="982230"/>
            <wp:effectExtent l="0" t="0" r="0" b="8370"/>
            <wp:docPr id="2090376072" name="Picture 1" descr="A screenshot of a compute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7501" cy="9822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AE212A0" w14:textId="77777777" w:rsidR="00603781" w:rsidRDefault="00603781" w:rsidP="000D0D70">
      <w:pPr>
        <w:rPr>
          <w:rFonts w:ascii="Times New Roman" w:eastAsia="Microsoft JhengHei" w:hAnsi="Times New Roman"/>
          <w:lang w:val="pt-PT"/>
        </w:rPr>
      </w:pPr>
    </w:p>
    <w:p w14:paraId="2DF17412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 xml:space="preserve">- Um cliente consulta as suas encomendas, utilizando o protocolo HTTP, verbo GET, para o </w:t>
      </w:r>
      <w:proofErr w:type="gramStart"/>
      <w:r>
        <w:rPr>
          <w:rFonts w:ascii="Times New Roman" w:eastAsia="Microsoft JhengHei" w:hAnsi="Times New Roman"/>
          <w:lang w:val="pt-PT"/>
        </w:rPr>
        <w:t>sitio</w:t>
      </w:r>
      <w:proofErr w:type="gramEnd"/>
      <w:r>
        <w:rPr>
          <w:rFonts w:ascii="Times New Roman" w:eastAsia="Microsoft JhengHei" w:hAnsi="Times New Roman"/>
          <w:lang w:val="pt-PT"/>
        </w:rPr>
        <w:t>: /appmonitor/api/customer/{customerUsername}/orders</w:t>
      </w:r>
    </w:p>
    <w:p w14:paraId="22FE9841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 xml:space="preserve">Resposta devolvida por este recurso segue o formato JSON: </w:t>
      </w:r>
    </w:p>
    <w:p w14:paraId="1C23B48E" w14:textId="77777777" w:rsidR="00603781" w:rsidRDefault="00000000" w:rsidP="000D0D70">
      <w:r>
        <w:rPr>
          <w:rFonts w:ascii="Times New Roman" w:eastAsia="Microsoft JhengHei" w:hAnsi="Times New Roman"/>
          <w:noProof/>
          <w:lang w:val="pt-PT"/>
        </w:rPr>
        <w:lastRenderedPageBreak/>
        <w:drawing>
          <wp:inline distT="0" distB="0" distL="0" distR="0" wp14:anchorId="4514684B" wp14:editId="3AF1CE14">
            <wp:extent cx="1903817" cy="2177853"/>
            <wp:effectExtent l="0" t="0" r="1183" b="0"/>
            <wp:docPr id="41784404" name="Picture 1" descr="A screenshot of a compute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3817" cy="2177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0D2753E" w14:textId="77777777" w:rsidR="00603781" w:rsidRDefault="00603781" w:rsidP="000D0D70">
      <w:pPr>
        <w:rPr>
          <w:rFonts w:ascii="Times New Roman" w:eastAsia="Microsoft JhengHei" w:hAnsi="Times New Roman"/>
          <w:lang w:val="pt-PT"/>
        </w:rPr>
      </w:pPr>
    </w:p>
    <w:p w14:paraId="44E89434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>- Um cliente consulta os volumes de uma determinada encomenda, utilizando o protocolo HTTP, verbo GET,</w:t>
      </w:r>
      <w:r>
        <w:rPr>
          <w:rFonts w:ascii="Times New Roman" w:eastAsia="Microsoft JhengHei" w:hAnsi="Times New Roman"/>
          <w:lang w:val="pt-PT"/>
        </w:rPr>
        <w:br/>
        <w:t xml:space="preserve">para o </w:t>
      </w:r>
      <w:proofErr w:type="gramStart"/>
      <w:r>
        <w:rPr>
          <w:rFonts w:ascii="Times New Roman" w:eastAsia="Microsoft JhengHei" w:hAnsi="Times New Roman"/>
          <w:lang w:val="pt-PT"/>
        </w:rPr>
        <w:t>sitio</w:t>
      </w:r>
      <w:proofErr w:type="gramEnd"/>
      <w:r>
        <w:rPr>
          <w:rFonts w:ascii="Times New Roman" w:eastAsia="Microsoft JhengHei" w:hAnsi="Times New Roman"/>
          <w:lang w:val="pt-PT"/>
        </w:rPr>
        <w:t>: /appmonitor/api/customer/{customerUsername}/order/{orderId}/volumes</w:t>
      </w:r>
    </w:p>
    <w:p w14:paraId="298A7013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 xml:space="preserve">Resposta devolvida por este recurso segue o formato JSON: </w:t>
      </w:r>
    </w:p>
    <w:p w14:paraId="3EFA52EF" w14:textId="77777777" w:rsidR="00603781" w:rsidRDefault="00000000" w:rsidP="000D0D70">
      <w:r>
        <w:rPr>
          <w:rFonts w:ascii="Times New Roman" w:eastAsia="Microsoft JhengHei" w:hAnsi="Times New Roman"/>
          <w:noProof/>
          <w:lang w:val="pt-PT"/>
        </w:rPr>
        <w:drawing>
          <wp:inline distT="0" distB="0" distL="0" distR="0" wp14:anchorId="697B9E05" wp14:editId="466A0DF7">
            <wp:extent cx="1804193" cy="1161964"/>
            <wp:effectExtent l="0" t="0" r="5557" b="86"/>
            <wp:docPr id="1557923009" name="Picture 1" descr="A computer code with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4193" cy="116196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44C5FFC" w14:textId="77777777" w:rsidR="00603781" w:rsidRDefault="00603781" w:rsidP="000D0D70">
      <w:pPr>
        <w:rPr>
          <w:rFonts w:ascii="Times New Roman" w:eastAsia="Microsoft JhengHei" w:hAnsi="Times New Roman"/>
          <w:lang w:val="pt-PT"/>
        </w:rPr>
      </w:pPr>
    </w:p>
    <w:p w14:paraId="210B1320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 xml:space="preserve">- Um cliente consulta os sensores associados a um determinado volume, utilizando o protocolo HTTP, verbo GET, para o </w:t>
      </w:r>
      <w:proofErr w:type="gramStart"/>
      <w:r>
        <w:rPr>
          <w:rFonts w:ascii="Times New Roman" w:eastAsia="Microsoft JhengHei" w:hAnsi="Times New Roman"/>
          <w:lang w:val="pt-PT"/>
        </w:rPr>
        <w:t>sitio</w:t>
      </w:r>
      <w:proofErr w:type="gramEnd"/>
      <w:r>
        <w:rPr>
          <w:rFonts w:ascii="Times New Roman" w:eastAsia="Microsoft JhengHei" w:hAnsi="Times New Roman"/>
          <w:lang w:val="pt-PT"/>
        </w:rPr>
        <w:t>: /appmonitor/api/customer/{customerUsername}/order/{orderId}/volume/{volumeId}/sensors</w:t>
      </w:r>
    </w:p>
    <w:p w14:paraId="40E97E87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 xml:space="preserve">Resposta devolvida por este recurso segue o formato JSON: </w:t>
      </w:r>
    </w:p>
    <w:p w14:paraId="58A7DAF5" w14:textId="77777777" w:rsidR="00603781" w:rsidRDefault="00000000" w:rsidP="000D0D70">
      <w:r>
        <w:rPr>
          <w:rFonts w:ascii="Times New Roman" w:eastAsia="Microsoft JhengHei" w:hAnsi="Times New Roman"/>
          <w:noProof/>
          <w:lang w:val="pt-PT"/>
        </w:rPr>
        <w:drawing>
          <wp:inline distT="0" distB="0" distL="0" distR="0" wp14:anchorId="6DA6A900" wp14:editId="2DAE50E6">
            <wp:extent cx="1615022" cy="2463539"/>
            <wp:effectExtent l="0" t="0" r="4228" b="0"/>
            <wp:docPr id="322289383" name="Picture 1" descr="A screenshot of a compute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5022" cy="24635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A87C1A5" w14:textId="77777777" w:rsidR="00603781" w:rsidRDefault="00603781" w:rsidP="000D0D70">
      <w:pPr>
        <w:rPr>
          <w:rFonts w:ascii="Times New Roman" w:eastAsia="Microsoft JhengHei" w:hAnsi="Times New Roman"/>
          <w:lang w:val="pt-PT"/>
        </w:rPr>
      </w:pPr>
    </w:p>
    <w:p w14:paraId="051CAC37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>- Um cliente consulta o histórico de um determinado sensor, utilizando o protocolo HTTP, verbo GET, para o sítio: /appmonitor/api/customer/{customerUsername}/order/{orderId}/volume/{volumeId}/sensor/{sensorId}</w:t>
      </w:r>
    </w:p>
    <w:p w14:paraId="38076238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 xml:space="preserve">Resposta devolvida por este recurso segue o formato JSON: </w:t>
      </w:r>
    </w:p>
    <w:p w14:paraId="0E4FC694" w14:textId="77777777" w:rsidR="00603781" w:rsidRDefault="00000000" w:rsidP="000D0D70">
      <w:r>
        <w:rPr>
          <w:rFonts w:ascii="Times New Roman" w:eastAsia="Microsoft JhengHei" w:hAnsi="Times New Roman"/>
          <w:noProof/>
          <w:lang w:val="pt-PT"/>
        </w:rPr>
        <w:drawing>
          <wp:inline distT="0" distB="0" distL="0" distR="0" wp14:anchorId="1362509D" wp14:editId="3DBB4E55">
            <wp:extent cx="1724192" cy="2093957"/>
            <wp:effectExtent l="0" t="0" r="9358" b="1543"/>
            <wp:docPr id="1010540572" name="Picture 1" descr="A screenshot of a compute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192" cy="20939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581D324" w14:textId="77777777" w:rsidR="00603781" w:rsidRDefault="00603781" w:rsidP="000D0D70">
      <w:pPr>
        <w:rPr>
          <w:rFonts w:ascii="Times New Roman" w:eastAsia="Microsoft JhengHei" w:hAnsi="Times New Roman"/>
          <w:lang w:val="pt-PT"/>
        </w:rPr>
      </w:pPr>
    </w:p>
    <w:p w14:paraId="008DC879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>- Um cliente consulta os produtos de um determinado volume utilizando o protocolo HTTP, verbo GET para o sítio: /appmonitor/api/customer/{customerUsername}/order/{orderId}/volume/{volumeId}/products</w:t>
      </w:r>
    </w:p>
    <w:p w14:paraId="5A508CDE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 xml:space="preserve">Resposta devolvida por este recurso segue o formato JSON: </w:t>
      </w:r>
    </w:p>
    <w:p w14:paraId="5F39025B" w14:textId="77777777" w:rsidR="00603781" w:rsidRDefault="00000000" w:rsidP="000D0D70">
      <w:r>
        <w:rPr>
          <w:rFonts w:ascii="Times New Roman" w:eastAsia="Microsoft JhengHei" w:hAnsi="Times New Roman"/>
          <w:noProof/>
          <w:lang w:val="pt-PT"/>
        </w:rPr>
        <w:lastRenderedPageBreak/>
        <w:drawing>
          <wp:inline distT="0" distB="0" distL="0" distR="0" wp14:anchorId="55B8EEAA" wp14:editId="32A8DD27">
            <wp:extent cx="2153210" cy="3983190"/>
            <wp:effectExtent l="0" t="0" r="0" b="0"/>
            <wp:docPr id="2079998907" name="Picture 1" descr="A screen shot of a compute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3210" cy="39831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91C3CF8" w14:textId="77777777" w:rsidR="00603781" w:rsidRDefault="00603781" w:rsidP="000D0D70">
      <w:pPr>
        <w:rPr>
          <w:rFonts w:ascii="Times New Roman" w:eastAsia="Microsoft JhengHei" w:hAnsi="Times New Roman"/>
          <w:lang w:val="pt-PT"/>
        </w:rPr>
      </w:pPr>
    </w:p>
    <w:p w14:paraId="3B5BBCC0" w14:textId="77777777" w:rsidR="00603781" w:rsidRDefault="00000000" w:rsidP="000D0D70">
      <w:pPr>
        <w:rPr>
          <w:rFonts w:ascii="Times New Roman" w:eastAsia="Microsoft JhengHei" w:hAnsi="Times New Roman"/>
          <w:sz w:val="36"/>
          <w:szCs w:val="36"/>
          <w:lang w:val="pt-PT"/>
        </w:rPr>
      </w:pPr>
      <w:r>
        <w:rPr>
          <w:rFonts w:ascii="Times New Roman" w:eastAsia="Microsoft JhengHei" w:hAnsi="Times New Roman"/>
          <w:sz w:val="36"/>
          <w:szCs w:val="36"/>
          <w:lang w:val="pt-PT"/>
        </w:rPr>
        <w:t xml:space="preserve">Sistema de Logística </w:t>
      </w:r>
    </w:p>
    <w:p w14:paraId="4964F69A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>- Um empregado faz login no site utilizando o protocolo HTTP, verbo POST, para o sítio: /appmonitor/api/</w:t>
      </w:r>
      <w:proofErr w:type="spellStart"/>
      <w:r>
        <w:rPr>
          <w:rFonts w:ascii="Times New Roman" w:eastAsia="Microsoft JhengHei" w:hAnsi="Times New Roman"/>
          <w:lang w:val="pt-PT"/>
        </w:rPr>
        <w:t>auth</w:t>
      </w:r>
      <w:proofErr w:type="spellEnd"/>
      <w:r>
        <w:rPr>
          <w:rFonts w:ascii="Times New Roman" w:eastAsia="Microsoft JhengHei" w:hAnsi="Times New Roman"/>
          <w:lang w:val="pt-PT"/>
        </w:rPr>
        <w:t>/login</w:t>
      </w:r>
    </w:p>
    <w:p w14:paraId="41555E84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 xml:space="preserve">Resposta enviada para este recurso segue o formato JSON: </w:t>
      </w:r>
    </w:p>
    <w:p w14:paraId="0317CF5D" w14:textId="77777777" w:rsidR="00603781" w:rsidRDefault="00000000" w:rsidP="000D0D70">
      <w:r>
        <w:rPr>
          <w:rFonts w:ascii="Times New Roman" w:eastAsia="Microsoft JhengHei" w:hAnsi="Times New Roman"/>
          <w:noProof/>
          <w:lang w:val="pt-PT"/>
        </w:rPr>
        <w:drawing>
          <wp:inline distT="0" distB="0" distL="0" distR="0" wp14:anchorId="13390281" wp14:editId="0D21C078">
            <wp:extent cx="1324234" cy="459330"/>
            <wp:effectExtent l="0" t="0" r="9266" b="0"/>
            <wp:docPr id="1544657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4234" cy="4593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37ADB5B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>Resposta devolvida para este recurso segue o formato JSON:</w:t>
      </w:r>
    </w:p>
    <w:p w14:paraId="5B3E1138" w14:textId="77777777" w:rsidR="00603781" w:rsidRDefault="00000000" w:rsidP="000D0D70">
      <w:r>
        <w:rPr>
          <w:rFonts w:ascii="Times New Roman" w:eastAsia="Microsoft JhengHei" w:hAnsi="Times New Roman"/>
          <w:noProof/>
          <w:lang w:val="pt-PT"/>
        </w:rPr>
        <w:drawing>
          <wp:inline distT="0" distB="0" distL="0" distR="0" wp14:anchorId="62E17882" wp14:editId="7ED906EA">
            <wp:extent cx="2227578" cy="338876"/>
            <wp:effectExtent l="0" t="0" r="1272" b="4024"/>
            <wp:docPr id="1097726083" name="Picture 1" descr="A close up of a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7578" cy="3388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727760B" w14:textId="77777777" w:rsidR="00603781" w:rsidRDefault="00603781" w:rsidP="000D0D70">
      <w:pPr>
        <w:rPr>
          <w:rFonts w:ascii="Times New Roman" w:eastAsia="Microsoft JhengHei" w:hAnsi="Times New Roman"/>
          <w:lang w:val="pt-PT"/>
        </w:rPr>
      </w:pPr>
    </w:p>
    <w:p w14:paraId="3FE888FF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 xml:space="preserve">- Um empregado atualiza a sua password do site utilizando o protocolo HTTP, verbo PATCH, para o </w:t>
      </w:r>
      <w:proofErr w:type="gramStart"/>
      <w:r>
        <w:rPr>
          <w:rFonts w:ascii="Times New Roman" w:eastAsia="Microsoft JhengHei" w:hAnsi="Times New Roman"/>
          <w:lang w:val="pt-PT"/>
        </w:rPr>
        <w:t>sitio</w:t>
      </w:r>
      <w:proofErr w:type="gramEnd"/>
      <w:r>
        <w:rPr>
          <w:rFonts w:ascii="Times New Roman" w:eastAsia="Microsoft JhengHei" w:hAnsi="Times New Roman"/>
          <w:lang w:val="pt-PT"/>
        </w:rPr>
        <w:t>: /appmonitor/api/</w:t>
      </w:r>
      <w:proofErr w:type="spellStart"/>
      <w:r>
        <w:rPr>
          <w:rFonts w:ascii="Times New Roman" w:eastAsia="Microsoft JhengHei" w:hAnsi="Times New Roman"/>
          <w:lang w:val="pt-PT"/>
        </w:rPr>
        <w:t>auth</w:t>
      </w:r>
      <w:proofErr w:type="spellEnd"/>
      <w:r>
        <w:rPr>
          <w:rFonts w:ascii="Times New Roman" w:eastAsia="Microsoft JhengHei" w:hAnsi="Times New Roman"/>
          <w:lang w:val="pt-PT"/>
        </w:rPr>
        <w:t>/set-password</w:t>
      </w:r>
    </w:p>
    <w:p w14:paraId="56DC61FF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 xml:space="preserve">Resposta enviada para este recurso segue o formato JSON: </w:t>
      </w:r>
    </w:p>
    <w:p w14:paraId="5FA858CA" w14:textId="77777777" w:rsidR="00603781" w:rsidRDefault="00000000" w:rsidP="000D0D70">
      <w:r>
        <w:rPr>
          <w:rFonts w:ascii="Times New Roman" w:eastAsia="Microsoft JhengHei" w:hAnsi="Times New Roman"/>
          <w:noProof/>
          <w:lang w:val="pt-PT"/>
        </w:rPr>
        <w:drawing>
          <wp:inline distT="0" distB="0" distL="0" distR="0" wp14:anchorId="66EB2A3A" wp14:editId="66BFF093">
            <wp:extent cx="2562349" cy="595896"/>
            <wp:effectExtent l="0" t="0" r="9401" b="0"/>
            <wp:docPr id="258394086" name="Picture 1" descr="A close-up of a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349" cy="5958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8631F76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lastRenderedPageBreak/>
        <w:t>Resposta devolvida para este recurso segue o formato JSON:</w:t>
      </w:r>
    </w:p>
    <w:p w14:paraId="6DBAE927" w14:textId="77777777" w:rsidR="00603781" w:rsidRDefault="00000000" w:rsidP="000D0D70">
      <w:r>
        <w:rPr>
          <w:rFonts w:ascii="Times New Roman" w:eastAsia="Microsoft JhengHei" w:hAnsi="Times New Roman"/>
          <w:noProof/>
          <w:lang w:val="pt-PT"/>
        </w:rPr>
        <w:drawing>
          <wp:inline distT="0" distB="0" distL="0" distR="0" wp14:anchorId="6C7D1AC1" wp14:editId="167858C6">
            <wp:extent cx="2674537" cy="368228"/>
            <wp:effectExtent l="0" t="0" r="0" b="0"/>
            <wp:docPr id="1448164748" name="Picture 1" descr="A close up of a numb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4537" cy="3682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68F5D9A" w14:textId="77777777" w:rsidR="00603781" w:rsidRDefault="00603781" w:rsidP="000D0D70">
      <w:pPr>
        <w:rPr>
          <w:rFonts w:ascii="Times New Roman" w:eastAsia="Microsoft JhengHei" w:hAnsi="Times New Roman"/>
        </w:rPr>
      </w:pPr>
    </w:p>
    <w:p w14:paraId="3506AE18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 xml:space="preserve">- Um empregado consulta os seus dados pessoais, utilizando o protocolo HTTP, verbo GET, para o </w:t>
      </w:r>
      <w:proofErr w:type="gramStart"/>
      <w:r>
        <w:rPr>
          <w:rFonts w:ascii="Times New Roman" w:eastAsia="Microsoft JhengHei" w:hAnsi="Times New Roman"/>
          <w:lang w:val="pt-PT"/>
        </w:rPr>
        <w:t>sitio</w:t>
      </w:r>
      <w:proofErr w:type="gramEnd"/>
      <w:r>
        <w:rPr>
          <w:rFonts w:ascii="Times New Roman" w:eastAsia="Microsoft JhengHei" w:hAnsi="Times New Roman"/>
          <w:lang w:val="pt-PT"/>
        </w:rPr>
        <w:t>: /appmonitor/api/employee/{</w:t>
      </w:r>
      <w:proofErr w:type="spellStart"/>
      <w:r>
        <w:rPr>
          <w:rFonts w:ascii="Times New Roman" w:eastAsia="Microsoft JhengHei" w:hAnsi="Times New Roman"/>
          <w:lang w:val="pt-PT"/>
        </w:rPr>
        <w:t>employeeUsername</w:t>
      </w:r>
      <w:proofErr w:type="spellEnd"/>
      <w:r>
        <w:rPr>
          <w:rFonts w:ascii="Times New Roman" w:eastAsia="Microsoft JhengHei" w:hAnsi="Times New Roman"/>
          <w:lang w:val="pt-PT"/>
        </w:rPr>
        <w:t>}</w:t>
      </w:r>
    </w:p>
    <w:p w14:paraId="5C519DB1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 xml:space="preserve">Resposta devolvida por este recurso segue o formato JSON: </w:t>
      </w:r>
    </w:p>
    <w:p w14:paraId="421B7A60" w14:textId="77777777" w:rsidR="00603781" w:rsidRDefault="00000000" w:rsidP="000D0D70">
      <w:r>
        <w:rPr>
          <w:rFonts w:ascii="Times New Roman" w:eastAsia="Microsoft JhengHei" w:hAnsi="Times New Roman"/>
          <w:noProof/>
          <w:lang w:val="pt-PT"/>
        </w:rPr>
        <w:drawing>
          <wp:inline distT="0" distB="0" distL="0" distR="0" wp14:anchorId="21F264BF" wp14:editId="6B0FAB6E">
            <wp:extent cx="1774182" cy="1190393"/>
            <wp:effectExtent l="0" t="0" r="0" b="0"/>
            <wp:docPr id="1140874065" name="Picture 1" descr="A computer code with red and blu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4182" cy="119039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3327E02" w14:textId="77777777" w:rsidR="00603781" w:rsidRDefault="00603781" w:rsidP="000D0D70">
      <w:pPr>
        <w:rPr>
          <w:rFonts w:ascii="Times New Roman" w:eastAsia="Microsoft JhengHei" w:hAnsi="Times New Roman"/>
          <w:lang w:val="pt-PT"/>
        </w:rPr>
      </w:pPr>
    </w:p>
    <w:p w14:paraId="3318D0FE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 xml:space="preserve">- Um empregado atualiza os seus dados pessoais, utilizando o protocolo HTTP, verbo PUT, para o </w:t>
      </w:r>
      <w:proofErr w:type="gramStart"/>
      <w:r>
        <w:rPr>
          <w:rFonts w:ascii="Times New Roman" w:eastAsia="Microsoft JhengHei" w:hAnsi="Times New Roman"/>
          <w:lang w:val="pt-PT"/>
        </w:rPr>
        <w:t>sitio</w:t>
      </w:r>
      <w:proofErr w:type="gramEnd"/>
      <w:r>
        <w:rPr>
          <w:rFonts w:ascii="Times New Roman" w:eastAsia="Microsoft JhengHei" w:hAnsi="Times New Roman"/>
          <w:lang w:val="pt-PT"/>
        </w:rPr>
        <w:t>: /appmonitor/api/employee/{</w:t>
      </w:r>
      <w:proofErr w:type="spellStart"/>
      <w:r>
        <w:rPr>
          <w:rFonts w:ascii="Times New Roman" w:eastAsia="Microsoft JhengHei" w:hAnsi="Times New Roman"/>
          <w:lang w:val="pt-PT"/>
        </w:rPr>
        <w:t>employeeUsername</w:t>
      </w:r>
      <w:proofErr w:type="spellEnd"/>
      <w:r>
        <w:rPr>
          <w:rFonts w:ascii="Times New Roman" w:eastAsia="Microsoft JhengHei" w:hAnsi="Times New Roman"/>
          <w:lang w:val="pt-PT"/>
        </w:rPr>
        <w:t>}</w:t>
      </w:r>
    </w:p>
    <w:p w14:paraId="5A1677F0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 xml:space="preserve">Resposta enviada para este recurso segue o formato JSON: </w:t>
      </w:r>
    </w:p>
    <w:p w14:paraId="2B041FF6" w14:textId="77777777" w:rsidR="00603781" w:rsidRDefault="00000000" w:rsidP="000D0D70">
      <w:r>
        <w:rPr>
          <w:rFonts w:ascii="Times New Roman" w:eastAsia="Microsoft JhengHei" w:hAnsi="Times New Roman"/>
          <w:noProof/>
          <w:lang w:val="pt-PT"/>
        </w:rPr>
        <w:drawing>
          <wp:inline distT="0" distB="0" distL="0" distR="0" wp14:anchorId="53309611" wp14:editId="09F9F4CD">
            <wp:extent cx="1774201" cy="866229"/>
            <wp:effectExtent l="0" t="0" r="0" b="0"/>
            <wp:docPr id="300686432" name="Picture 1" descr="A computer code with red and blu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4201" cy="8662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84AD7D0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>Resposta devolvida por este recurso segue o formato JSON:</w:t>
      </w:r>
    </w:p>
    <w:p w14:paraId="4A463049" w14:textId="77777777" w:rsidR="00603781" w:rsidRDefault="00000000" w:rsidP="000D0D70">
      <w:r>
        <w:rPr>
          <w:rFonts w:ascii="Times New Roman" w:eastAsia="Microsoft JhengHei" w:hAnsi="Times New Roman"/>
          <w:noProof/>
          <w:lang w:val="pt-PT"/>
        </w:rPr>
        <w:drawing>
          <wp:inline distT="0" distB="0" distL="0" distR="0" wp14:anchorId="55312228" wp14:editId="58F82F86">
            <wp:extent cx="2029401" cy="1356411"/>
            <wp:effectExtent l="0" t="0" r="8949" b="0"/>
            <wp:docPr id="1828931216" name="Picture 1" descr="A computer code with red and blu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9401" cy="135641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1B745AD" w14:textId="77777777" w:rsidR="00603781" w:rsidRDefault="00603781" w:rsidP="000D0D70">
      <w:pPr>
        <w:rPr>
          <w:rFonts w:ascii="Times New Roman" w:eastAsia="Microsoft JhengHei" w:hAnsi="Times New Roman"/>
          <w:lang w:val="pt-PT"/>
        </w:rPr>
      </w:pPr>
    </w:p>
    <w:p w14:paraId="6EF8B990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 xml:space="preserve">- Um empregado consulta os clientes da empresa para associar a uma encomenda, utilizando o protocolo HTTP, verbo GET, para o </w:t>
      </w:r>
      <w:proofErr w:type="gramStart"/>
      <w:r>
        <w:rPr>
          <w:rFonts w:ascii="Times New Roman" w:eastAsia="Microsoft JhengHei" w:hAnsi="Times New Roman"/>
          <w:lang w:val="pt-PT"/>
        </w:rPr>
        <w:t>sitio</w:t>
      </w:r>
      <w:proofErr w:type="gramEnd"/>
      <w:r>
        <w:rPr>
          <w:rFonts w:ascii="Times New Roman" w:eastAsia="Microsoft JhengHei" w:hAnsi="Times New Roman"/>
          <w:lang w:val="pt-PT"/>
        </w:rPr>
        <w:t>: /appmonitor/api/customer</w:t>
      </w:r>
    </w:p>
    <w:p w14:paraId="56F3C09A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 xml:space="preserve">Resposta devolvida por este recurso segue o formato JSON: </w:t>
      </w:r>
    </w:p>
    <w:p w14:paraId="6030A517" w14:textId="77777777" w:rsidR="00603781" w:rsidRDefault="00000000" w:rsidP="000D0D70">
      <w:r>
        <w:rPr>
          <w:rFonts w:ascii="Times New Roman" w:eastAsia="Microsoft JhengHei" w:hAnsi="Times New Roman"/>
          <w:noProof/>
          <w:lang w:val="pt-PT"/>
        </w:rPr>
        <w:lastRenderedPageBreak/>
        <w:drawing>
          <wp:inline distT="0" distB="0" distL="0" distR="0" wp14:anchorId="4443FD19" wp14:editId="7F51849D">
            <wp:extent cx="1689546" cy="2119798"/>
            <wp:effectExtent l="0" t="0" r="5904" b="0"/>
            <wp:docPr id="1148032386" name="Picture 1" descr="A screenshot of a compute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89546" cy="21197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53A58B1" w14:textId="77777777" w:rsidR="00603781" w:rsidRDefault="00603781" w:rsidP="000D0D70">
      <w:pPr>
        <w:rPr>
          <w:rFonts w:ascii="Times New Roman" w:eastAsia="Microsoft JhengHei" w:hAnsi="Times New Roman"/>
          <w:lang w:val="pt-PT"/>
        </w:rPr>
      </w:pPr>
    </w:p>
    <w:p w14:paraId="6A69695F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>- Um empregado consulta os produtos disponíveis da empresa (que ainda não foram associadas a um volume) utilizando o protocolo HTTP, verbo GET, para o sítio: /appmonitor/api/</w:t>
      </w:r>
      <w:proofErr w:type="spellStart"/>
      <w:r>
        <w:rPr>
          <w:rFonts w:ascii="Times New Roman" w:eastAsia="Microsoft JhengHei" w:hAnsi="Times New Roman"/>
          <w:lang w:val="pt-PT"/>
        </w:rPr>
        <w:t>product</w:t>
      </w:r>
      <w:proofErr w:type="spellEnd"/>
      <w:r>
        <w:rPr>
          <w:rFonts w:ascii="Times New Roman" w:eastAsia="Microsoft JhengHei" w:hAnsi="Times New Roman"/>
          <w:lang w:val="pt-PT"/>
        </w:rPr>
        <w:t>/available</w:t>
      </w:r>
    </w:p>
    <w:p w14:paraId="68FC5101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 xml:space="preserve">Resposta devolvida por este recurso segue o formato JSON: </w:t>
      </w:r>
    </w:p>
    <w:p w14:paraId="32BC77FE" w14:textId="77777777" w:rsidR="00603781" w:rsidRDefault="00000000" w:rsidP="000D0D70">
      <w:r>
        <w:rPr>
          <w:rFonts w:ascii="Times New Roman" w:eastAsia="Microsoft JhengHei" w:hAnsi="Times New Roman"/>
          <w:noProof/>
          <w:lang w:val="pt-PT"/>
        </w:rPr>
        <w:drawing>
          <wp:inline distT="0" distB="0" distL="0" distR="0" wp14:anchorId="755987BF" wp14:editId="06B9AF63">
            <wp:extent cx="1796091" cy="3629409"/>
            <wp:effectExtent l="0" t="0" r="0" b="9141"/>
            <wp:docPr id="1566622991" name="Picture 1" descr="A screenshot of a compute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96091" cy="362940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35422F2" w14:textId="77777777" w:rsidR="00603781" w:rsidRDefault="00000000" w:rsidP="000D0D70">
      <w:r>
        <w:rPr>
          <w:rFonts w:ascii="Times New Roman" w:eastAsia="Microsoft JhengHei" w:hAnsi="Times New Roman"/>
          <w:noProof/>
          <w:lang w:val="pt-PT"/>
        </w:rPr>
        <w:lastRenderedPageBreak/>
        <w:drawing>
          <wp:inline distT="0" distB="0" distL="0" distR="0" wp14:anchorId="1C8A2C54" wp14:editId="7BD3514D">
            <wp:extent cx="1524771" cy="1591430"/>
            <wp:effectExtent l="0" t="0" r="0" b="8770"/>
            <wp:docPr id="1670881207" name="Picture 1" descr="A screen shot of a compute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24771" cy="15914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DCD3EF5" w14:textId="77777777" w:rsidR="00603781" w:rsidRDefault="00603781" w:rsidP="000D0D70">
      <w:pPr>
        <w:rPr>
          <w:rFonts w:ascii="Times New Roman" w:eastAsia="Microsoft JhengHei" w:hAnsi="Times New Roman"/>
          <w:lang w:val="pt-PT"/>
        </w:rPr>
      </w:pPr>
    </w:p>
    <w:p w14:paraId="55F51AD1" w14:textId="77777777" w:rsidR="00603781" w:rsidRDefault="00000000" w:rsidP="000D0D70">
      <w:pPr>
        <w:rPr>
          <w:rFonts w:ascii="Times New Roman" w:eastAsia="Microsoft JhengHei" w:hAnsi="Times New Roman"/>
          <w:sz w:val="36"/>
          <w:szCs w:val="36"/>
          <w:lang w:val="pt-PT"/>
        </w:rPr>
      </w:pPr>
      <w:r>
        <w:rPr>
          <w:rFonts w:ascii="Times New Roman" w:eastAsia="Microsoft JhengHei" w:hAnsi="Times New Roman"/>
          <w:sz w:val="36"/>
          <w:szCs w:val="36"/>
          <w:lang w:val="pt-PT"/>
        </w:rPr>
        <w:t xml:space="preserve">Sistema de Gestão Operacional </w:t>
      </w:r>
    </w:p>
    <w:p w14:paraId="37129E4A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>- Um gestor faz login no site utilizando o protocolo HTTP, verbo POST, para o sítio: /appmonitor/api/</w:t>
      </w:r>
      <w:proofErr w:type="spellStart"/>
      <w:r>
        <w:rPr>
          <w:rFonts w:ascii="Times New Roman" w:eastAsia="Microsoft JhengHei" w:hAnsi="Times New Roman"/>
          <w:lang w:val="pt-PT"/>
        </w:rPr>
        <w:t>auth</w:t>
      </w:r>
      <w:proofErr w:type="spellEnd"/>
      <w:r>
        <w:rPr>
          <w:rFonts w:ascii="Times New Roman" w:eastAsia="Microsoft JhengHei" w:hAnsi="Times New Roman"/>
          <w:lang w:val="pt-PT"/>
        </w:rPr>
        <w:t>/login</w:t>
      </w:r>
    </w:p>
    <w:p w14:paraId="604F58F8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 xml:space="preserve">Resposta enviada para este recurso segue o formato JSON: </w:t>
      </w:r>
    </w:p>
    <w:p w14:paraId="5F1504FF" w14:textId="77777777" w:rsidR="00603781" w:rsidRDefault="00000000" w:rsidP="000D0D70">
      <w:r>
        <w:rPr>
          <w:rFonts w:ascii="Times New Roman" w:eastAsia="Microsoft JhengHei" w:hAnsi="Times New Roman"/>
          <w:noProof/>
          <w:lang w:val="pt-PT"/>
        </w:rPr>
        <w:drawing>
          <wp:inline distT="0" distB="0" distL="0" distR="0" wp14:anchorId="74E2FF6A" wp14:editId="436D7CDE">
            <wp:extent cx="1409062" cy="504346"/>
            <wp:effectExtent l="0" t="0" r="638" b="0"/>
            <wp:docPr id="791173371" name="Picture 1" descr="A close up of word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09062" cy="5043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46DA1D9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>Resposta devolvida para este recurso segue o formato JSON:</w:t>
      </w:r>
    </w:p>
    <w:p w14:paraId="3CE6DB4C" w14:textId="77777777" w:rsidR="00603781" w:rsidRDefault="00000000" w:rsidP="000D0D70">
      <w:r>
        <w:rPr>
          <w:rFonts w:ascii="Times New Roman" w:eastAsia="Microsoft JhengHei" w:hAnsi="Times New Roman"/>
          <w:noProof/>
          <w:lang w:val="pt-PT"/>
        </w:rPr>
        <w:drawing>
          <wp:inline distT="0" distB="0" distL="0" distR="0" wp14:anchorId="5A5C3820" wp14:editId="1EE1F78C">
            <wp:extent cx="2155021" cy="313456"/>
            <wp:effectExtent l="0" t="0" r="0" b="0"/>
            <wp:docPr id="1611979583" name="Picture 1" descr="A close up of a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55021" cy="31345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F77C7CD" w14:textId="77777777" w:rsidR="00603781" w:rsidRDefault="00603781" w:rsidP="000D0D70">
      <w:pPr>
        <w:rPr>
          <w:rFonts w:ascii="Times New Roman" w:eastAsia="Microsoft JhengHei" w:hAnsi="Times New Roman"/>
          <w:lang w:val="pt-PT"/>
        </w:rPr>
      </w:pPr>
    </w:p>
    <w:p w14:paraId="3138F178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 xml:space="preserve">- Um gestor atualiza a sua password do site utilizando o protocolo HTTP, verbo PATCH, para o </w:t>
      </w:r>
      <w:proofErr w:type="gramStart"/>
      <w:r>
        <w:rPr>
          <w:rFonts w:ascii="Times New Roman" w:eastAsia="Microsoft JhengHei" w:hAnsi="Times New Roman"/>
          <w:lang w:val="pt-PT"/>
        </w:rPr>
        <w:t>sitio</w:t>
      </w:r>
      <w:proofErr w:type="gramEnd"/>
      <w:r>
        <w:rPr>
          <w:rFonts w:ascii="Times New Roman" w:eastAsia="Microsoft JhengHei" w:hAnsi="Times New Roman"/>
          <w:lang w:val="pt-PT"/>
        </w:rPr>
        <w:t>: /appmonitor/api/</w:t>
      </w:r>
      <w:proofErr w:type="spellStart"/>
      <w:r>
        <w:rPr>
          <w:rFonts w:ascii="Times New Roman" w:eastAsia="Microsoft JhengHei" w:hAnsi="Times New Roman"/>
          <w:lang w:val="pt-PT"/>
        </w:rPr>
        <w:t>auth</w:t>
      </w:r>
      <w:proofErr w:type="spellEnd"/>
      <w:r>
        <w:rPr>
          <w:rFonts w:ascii="Times New Roman" w:eastAsia="Microsoft JhengHei" w:hAnsi="Times New Roman"/>
          <w:lang w:val="pt-PT"/>
        </w:rPr>
        <w:t>/set-password</w:t>
      </w:r>
    </w:p>
    <w:p w14:paraId="709454F1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 xml:space="preserve">Resposta enviada para este recurso segue o formato JSON: </w:t>
      </w:r>
    </w:p>
    <w:p w14:paraId="058BA547" w14:textId="77777777" w:rsidR="00603781" w:rsidRDefault="00000000" w:rsidP="000D0D70">
      <w:r>
        <w:rPr>
          <w:rFonts w:ascii="Times New Roman" w:eastAsia="Microsoft JhengHei" w:hAnsi="Times New Roman"/>
          <w:noProof/>
          <w:lang w:val="pt-PT"/>
        </w:rPr>
        <w:drawing>
          <wp:inline distT="0" distB="0" distL="0" distR="0" wp14:anchorId="5DE27A1E" wp14:editId="5473BCF2">
            <wp:extent cx="2291266" cy="561761"/>
            <wp:effectExtent l="0" t="0" r="0" b="0"/>
            <wp:docPr id="923032941" name="Picture 1" descr="A close-up of a computer scre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91266" cy="56176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95054DB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>Resposta devolvida para este recurso segue o formato JSON:</w:t>
      </w:r>
    </w:p>
    <w:p w14:paraId="79D43B02" w14:textId="77777777" w:rsidR="00603781" w:rsidRDefault="00000000" w:rsidP="000D0D70">
      <w:r>
        <w:rPr>
          <w:rFonts w:ascii="Times New Roman" w:eastAsia="Microsoft JhengHei" w:hAnsi="Times New Roman"/>
          <w:noProof/>
          <w:lang w:val="pt-PT"/>
        </w:rPr>
        <w:drawing>
          <wp:inline distT="0" distB="0" distL="0" distR="0" wp14:anchorId="772466E7" wp14:editId="4A8CA7B3">
            <wp:extent cx="2262637" cy="322646"/>
            <wp:effectExtent l="0" t="0" r="4313" b="1204"/>
            <wp:docPr id="1356788695" name="Picture 1" descr="A close up of a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62637" cy="3226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DE8B9AE" w14:textId="77777777" w:rsidR="00603781" w:rsidRDefault="00603781" w:rsidP="000D0D70">
      <w:pPr>
        <w:rPr>
          <w:rFonts w:ascii="Times New Roman" w:eastAsia="Microsoft JhengHei" w:hAnsi="Times New Roman"/>
          <w:lang w:val="pt-PT"/>
        </w:rPr>
      </w:pPr>
    </w:p>
    <w:p w14:paraId="44282F16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 xml:space="preserve">- Um gestor consulta os seus dados pessoais, utilizando o protocolo HTTP, verbo GET, para o </w:t>
      </w:r>
      <w:proofErr w:type="gramStart"/>
      <w:r>
        <w:rPr>
          <w:rFonts w:ascii="Times New Roman" w:eastAsia="Microsoft JhengHei" w:hAnsi="Times New Roman"/>
          <w:lang w:val="pt-PT"/>
        </w:rPr>
        <w:t>sitio</w:t>
      </w:r>
      <w:proofErr w:type="gramEnd"/>
      <w:r>
        <w:rPr>
          <w:rFonts w:ascii="Times New Roman" w:eastAsia="Microsoft JhengHei" w:hAnsi="Times New Roman"/>
          <w:lang w:val="pt-PT"/>
        </w:rPr>
        <w:t>: /appmonitor/api/manager/{</w:t>
      </w:r>
      <w:proofErr w:type="spellStart"/>
      <w:r>
        <w:rPr>
          <w:rFonts w:ascii="Times New Roman" w:eastAsia="Microsoft JhengHei" w:hAnsi="Times New Roman"/>
          <w:lang w:val="pt-PT"/>
        </w:rPr>
        <w:t>managerUsername</w:t>
      </w:r>
      <w:proofErr w:type="spellEnd"/>
      <w:r>
        <w:rPr>
          <w:rFonts w:ascii="Times New Roman" w:eastAsia="Microsoft JhengHei" w:hAnsi="Times New Roman"/>
          <w:lang w:val="pt-PT"/>
        </w:rPr>
        <w:t>}</w:t>
      </w:r>
    </w:p>
    <w:p w14:paraId="54A347E4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 xml:space="preserve">Resposta devolvida por este recurso segue o formato JSON: </w:t>
      </w:r>
    </w:p>
    <w:p w14:paraId="1709DB0F" w14:textId="77777777" w:rsidR="00603781" w:rsidRDefault="00000000" w:rsidP="000D0D70">
      <w:r>
        <w:rPr>
          <w:rFonts w:ascii="Times New Roman" w:eastAsia="Microsoft JhengHei" w:hAnsi="Times New Roman"/>
          <w:noProof/>
          <w:lang w:val="pt-PT"/>
        </w:rPr>
        <w:lastRenderedPageBreak/>
        <w:drawing>
          <wp:inline distT="0" distB="0" distL="0" distR="0" wp14:anchorId="110A5A91" wp14:editId="55412CAA">
            <wp:extent cx="1697327" cy="994803"/>
            <wp:effectExtent l="0" t="0" r="0" b="0"/>
            <wp:docPr id="433240409" name="Picture 1" descr="A computer screen shot of a compute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97327" cy="9948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0259122" w14:textId="77777777" w:rsidR="00603781" w:rsidRDefault="00603781" w:rsidP="000D0D70">
      <w:pPr>
        <w:rPr>
          <w:rFonts w:ascii="Times New Roman" w:eastAsia="Microsoft JhengHei" w:hAnsi="Times New Roman"/>
          <w:lang w:val="pt-PT"/>
        </w:rPr>
      </w:pPr>
    </w:p>
    <w:p w14:paraId="6C3DB884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 xml:space="preserve">- Um gestor atualiza os seus dados pessoais, utilizando o protocolo HTTP, verbo PUT, para o </w:t>
      </w:r>
      <w:proofErr w:type="gramStart"/>
      <w:r>
        <w:rPr>
          <w:rFonts w:ascii="Times New Roman" w:eastAsia="Microsoft JhengHei" w:hAnsi="Times New Roman"/>
          <w:lang w:val="pt-PT"/>
        </w:rPr>
        <w:t>sitio</w:t>
      </w:r>
      <w:proofErr w:type="gramEnd"/>
      <w:r>
        <w:rPr>
          <w:rFonts w:ascii="Times New Roman" w:eastAsia="Microsoft JhengHei" w:hAnsi="Times New Roman"/>
          <w:lang w:val="pt-PT"/>
        </w:rPr>
        <w:t>: /appmonitor/api/manager/{</w:t>
      </w:r>
      <w:proofErr w:type="spellStart"/>
      <w:r>
        <w:rPr>
          <w:rFonts w:ascii="Times New Roman" w:eastAsia="Microsoft JhengHei" w:hAnsi="Times New Roman"/>
          <w:lang w:val="pt-PT"/>
        </w:rPr>
        <w:t>managerUsername</w:t>
      </w:r>
      <w:proofErr w:type="spellEnd"/>
      <w:r>
        <w:rPr>
          <w:rFonts w:ascii="Times New Roman" w:eastAsia="Microsoft JhengHei" w:hAnsi="Times New Roman"/>
          <w:lang w:val="pt-PT"/>
        </w:rPr>
        <w:t>}</w:t>
      </w:r>
    </w:p>
    <w:p w14:paraId="16DC80D7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 xml:space="preserve">Resposta enviada para este recurso segue o formato JSON: </w:t>
      </w:r>
    </w:p>
    <w:p w14:paraId="24476657" w14:textId="77777777" w:rsidR="00603781" w:rsidRDefault="00000000" w:rsidP="000D0D70">
      <w:r>
        <w:rPr>
          <w:rFonts w:ascii="Times New Roman" w:eastAsia="Microsoft JhengHei" w:hAnsi="Times New Roman"/>
          <w:noProof/>
          <w:lang w:val="pt-PT"/>
        </w:rPr>
        <w:drawing>
          <wp:inline distT="0" distB="0" distL="0" distR="0" wp14:anchorId="405B543E" wp14:editId="0ABBAA3D">
            <wp:extent cx="1631518" cy="936519"/>
            <wp:effectExtent l="0" t="0" r="6782" b="0"/>
            <wp:docPr id="157258515" name="Picture 1" descr="A computer screen shot of a compute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31518" cy="9365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22DCDDA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>Resposta devolvida por este recurso segue o formato JSON:</w:t>
      </w:r>
    </w:p>
    <w:p w14:paraId="123F1185" w14:textId="77777777" w:rsidR="00603781" w:rsidRDefault="00000000" w:rsidP="000D0D70">
      <w:r>
        <w:rPr>
          <w:rFonts w:ascii="Times New Roman" w:eastAsia="Microsoft JhengHei" w:hAnsi="Times New Roman"/>
          <w:noProof/>
          <w:lang w:val="pt-PT"/>
        </w:rPr>
        <w:drawing>
          <wp:inline distT="0" distB="0" distL="0" distR="0" wp14:anchorId="5C7EA639" wp14:editId="01BBBE2A">
            <wp:extent cx="1668021" cy="943880"/>
            <wp:effectExtent l="0" t="0" r="8379" b="8620"/>
            <wp:docPr id="1668709121" name="Picture 1" descr="A computer screen shot of a compute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68021" cy="9438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88FCF52" w14:textId="77777777" w:rsidR="00603781" w:rsidRDefault="00603781" w:rsidP="000D0D70">
      <w:pPr>
        <w:rPr>
          <w:rFonts w:ascii="Times New Roman" w:eastAsia="Microsoft JhengHei" w:hAnsi="Times New Roman"/>
          <w:lang w:val="pt-PT"/>
        </w:rPr>
      </w:pPr>
    </w:p>
    <w:p w14:paraId="60113283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 xml:space="preserve">- Um gestor consulta as encomendas efetuadas pelos clientes, utilizando o protocolo HTTP, verbo GET, para o </w:t>
      </w:r>
      <w:proofErr w:type="gramStart"/>
      <w:r>
        <w:rPr>
          <w:rFonts w:ascii="Times New Roman" w:eastAsia="Microsoft JhengHei" w:hAnsi="Times New Roman"/>
          <w:lang w:val="pt-PT"/>
        </w:rPr>
        <w:t>sitio</w:t>
      </w:r>
      <w:proofErr w:type="gramEnd"/>
      <w:r>
        <w:rPr>
          <w:rFonts w:ascii="Times New Roman" w:eastAsia="Microsoft JhengHei" w:hAnsi="Times New Roman"/>
          <w:lang w:val="pt-PT"/>
        </w:rPr>
        <w:t>: /appmonitor/api/orders</w:t>
      </w:r>
    </w:p>
    <w:p w14:paraId="0ECBAE80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 xml:space="preserve">Resposta devolvida por este recurso segue o formato JSON: </w:t>
      </w:r>
    </w:p>
    <w:p w14:paraId="36F20EFC" w14:textId="77777777" w:rsidR="00603781" w:rsidRDefault="00000000" w:rsidP="000D0D70">
      <w:r>
        <w:rPr>
          <w:rFonts w:ascii="Times New Roman" w:eastAsia="Microsoft JhengHei" w:hAnsi="Times New Roman"/>
          <w:noProof/>
          <w:lang w:val="pt-PT"/>
        </w:rPr>
        <w:lastRenderedPageBreak/>
        <w:drawing>
          <wp:inline distT="0" distB="0" distL="0" distR="0" wp14:anchorId="1A7B027D" wp14:editId="7C1B35D9">
            <wp:extent cx="2427018" cy="3958913"/>
            <wp:effectExtent l="0" t="0" r="0" b="3487"/>
            <wp:docPr id="2097080802" name="Picture 1" descr="A screenshot of a compute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27018" cy="395891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F35B302" w14:textId="77777777" w:rsidR="00603781" w:rsidRDefault="00603781" w:rsidP="000D0D70">
      <w:pPr>
        <w:rPr>
          <w:rFonts w:ascii="Times New Roman" w:eastAsia="Microsoft JhengHei" w:hAnsi="Times New Roman"/>
          <w:lang w:val="pt-PT"/>
        </w:rPr>
      </w:pPr>
    </w:p>
    <w:p w14:paraId="4A214F48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 xml:space="preserve">- Um gestor consulta as encomendas efetuadas por um determinado cliente, utilizando o protocolo HTTP, verbo GET, para o </w:t>
      </w:r>
      <w:proofErr w:type="gramStart"/>
      <w:r>
        <w:rPr>
          <w:rFonts w:ascii="Times New Roman" w:eastAsia="Microsoft JhengHei" w:hAnsi="Times New Roman"/>
          <w:lang w:val="pt-PT"/>
        </w:rPr>
        <w:t>sitio</w:t>
      </w:r>
      <w:proofErr w:type="gramEnd"/>
      <w:r>
        <w:rPr>
          <w:rFonts w:ascii="Times New Roman" w:eastAsia="Microsoft JhengHei" w:hAnsi="Times New Roman"/>
          <w:lang w:val="pt-PT"/>
        </w:rPr>
        <w:t>: /appmonitor/api/customer/{customerUsername}/orders</w:t>
      </w:r>
    </w:p>
    <w:p w14:paraId="7AEB6B39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 xml:space="preserve">Resposta devolvida por este recurso segue o formato JSON: </w:t>
      </w:r>
    </w:p>
    <w:p w14:paraId="347D6364" w14:textId="77777777" w:rsidR="00603781" w:rsidRDefault="00000000" w:rsidP="000D0D70">
      <w:r>
        <w:rPr>
          <w:rFonts w:ascii="Times New Roman" w:eastAsia="Microsoft JhengHei" w:hAnsi="Times New Roman"/>
          <w:noProof/>
          <w:lang w:val="pt-PT"/>
        </w:rPr>
        <w:drawing>
          <wp:inline distT="0" distB="0" distL="0" distR="0" wp14:anchorId="3AEDBEC4" wp14:editId="4DBC45A3">
            <wp:extent cx="2183660" cy="2542370"/>
            <wp:effectExtent l="0" t="0" r="7090" b="0"/>
            <wp:docPr id="1340960523" name="Picture 1" descr="A screenshot of a compute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83660" cy="254237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95ACC91" w14:textId="77777777" w:rsidR="00603781" w:rsidRDefault="00603781" w:rsidP="000D0D70">
      <w:pPr>
        <w:rPr>
          <w:rFonts w:ascii="Times New Roman" w:eastAsia="Microsoft JhengHei" w:hAnsi="Times New Roman"/>
          <w:lang w:val="pt-PT"/>
        </w:rPr>
      </w:pPr>
    </w:p>
    <w:p w14:paraId="3B66BD54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 xml:space="preserve">- Um gestor consulta uma determinada encomenda, utilizando o protocolo HTTP, verbo GET, para o </w:t>
      </w:r>
      <w:proofErr w:type="gramStart"/>
      <w:r>
        <w:rPr>
          <w:rFonts w:ascii="Times New Roman" w:eastAsia="Microsoft JhengHei" w:hAnsi="Times New Roman"/>
          <w:lang w:val="pt-PT"/>
        </w:rPr>
        <w:t>sitio</w:t>
      </w:r>
      <w:proofErr w:type="gramEnd"/>
      <w:r>
        <w:rPr>
          <w:rFonts w:ascii="Times New Roman" w:eastAsia="Microsoft JhengHei" w:hAnsi="Times New Roman"/>
          <w:lang w:val="pt-PT"/>
        </w:rPr>
        <w:t>: /appmonitor/api/order/{</w:t>
      </w:r>
      <w:proofErr w:type="spellStart"/>
      <w:r>
        <w:rPr>
          <w:rFonts w:ascii="Times New Roman" w:eastAsia="Microsoft JhengHei" w:hAnsi="Times New Roman"/>
          <w:lang w:val="pt-PT"/>
        </w:rPr>
        <w:t>orderId</w:t>
      </w:r>
      <w:proofErr w:type="spellEnd"/>
      <w:r>
        <w:rPr>
          <w:rFonts w:ascii="Times New Roman" w:eastAsia="Microsoft JhengHei" w:hAnsi="Times New Roman"/>
          <w:lang w:val="pt-PT"/>
        </w:rPr>
        <w:t>}</w:t>
      </w:r>
    </w:p>
    <w:p w14:paraId="6F7A1382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lastRenderedPageBreak/>
        <w:t xml:space="preserve">Resposta devolvida por este recurso segue o formato JSON: </w:t>
      </w:r>
    </w:p>
    <w:p w14:paraId="394B53D2" w14:textId="77777777" w:rsidR="00603781" w:rsidRDefault="00000000" w:rsidP="000D0D70">
      <w:r>
        <w:rPr>
          <w:rFonts w:ascii="Times New Roman" w:eastAsia="Microsoft JhengHei" w:hAnsi="Times New Roman"/>
          <w:noProof/>
          <w:lang w:val="pt-PT"/>
        </w:rPr>
        <w:drawing>
          <wp:inline distT="0" distB="0" distL="0" distR="0" wp14:anchorId="4AC84F49" wp14:editId="019691E5">
            <wp:extent cx="1997854" cy="1507891"/>
            <wp:effectExtent l="0" t="0" r="2396" b="0"/>
            <wp:docPr id="659168708" name="Picture 1" descr="A computer code with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97854" cy="150789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9DB60DB" w14:textId="77777777" w:rsidR="00603781" w:rsidRDefault="00603781" w:rsidP="000D0D70">
      <w:pPr>
        <w:rPr>
          <w:rFonts w:ascii="Times New Roman" w:eastAsia="Microsoft JhengHei" w:hAnsi="Times New Roman"/>
          <w:lang w:val="pt-PT"/>
        </w:rPr>
      </w:pPr>
    </w:p>
    <w:p w14:paraId="101F6291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 xml:space="preserve">- Um gestor consulta os volumes de uma determinada encomenda, utilizando o protocolo HTTP, verbo GET, para o </w:t>
      </w:r>
      <w:proofErr w:type="gramStart"/>
      <w:r>
        <w:rPr>
          <w:rFonts w:ascii="Times New Roman" w:eastAsia="Microsoft JhengHei" w:hAnsi="Times New Roman"/>
          <w:lang w:val="pt-PT"/>
        </w:rPr>
        <w:t>sitio</w:t>
      </w:r>
      <w:proofErr w:type="gramEnd"/>
      <w:r>
        <w:rPr>
          <w:rFonts w:ascii="Times New Roman" w:eastAsia="Microsoft JhengHei" w:hAnsi="Times New Roman"/>
          <w:lang w:val="pt-PT"/>
        </w:rPr>
        <w:t>: /appmonitor/api/order/{</w:t>
      </w:r>
      <w:proofErr w:type="spellStart"/>
      <w:r>
        <w:rPr>
          <w:rFonts w:ascii="Times New Roman" w:eastAsia="Microsoft JhengHei" w:hAnsi="Times New Roman"/>
          <w:lang w:val="pt-PT"/>
        </w:rPr>
        <w:t>orderId</w:t>
      </w:r>
      <w:proofErr w:type="spellEnd"/>
      <w:r>
        <w:rPr>
          <w:rFonts w:ascii="Times New Roman" w:eastAsia="Microsoft JhengHei" w:hAnsi="Times New Roman"/>
          <w:lang w:val="pt-PT"/>
        </w:rPr>
        <w:t>}/volumes</w:t>
      </w:r>
    </w:p>
    <w:p w14:paraId="1F150036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 xml:space="preserve">Resposta devolvida por este recurso segue o formato JSON: </w:t>
      </w:r>
    </w:p>
    <w:p w14:paraId="03B5DF8D" w14:textId="77777777" w:rsidR="00603781" w:rsidRDefault="00000000" w:rsidP="000D0D70">
      <w:r>
        <w:rPr>
          <w:rFonts w:ascii="Times New Roman" w:eastAsia="Microsoft JhengHei" w:hAnsi="Times New Roman"/>
          <w:noProof/>
          <w:lang w:val="pt-PT"/>
        </w:rPr>
        <w:drawing>
          <wp:inline distT="0" distB="0" distL="0" distR="0" wp14:anchorId="0867A0AA" wp14:editId="0A8B3C28">
            <wp:extent cx="2499055" cy="1592180"/>
            <wp:effectExtent l="0" t="0" r="0" b="8020"/>
            <wp:docPr id="284874275" name="Picture 1" descr="A computer code with red and blu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99055" cy="15921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34DE615" w14:textId="77777777" w:rsidR="00603781" w:rsidRDefault="00603781" w:rsidP="000D0D70">
      <w:pPr>
        <w:rPr>
          <w:rFonts w:ascii="Times New Roman" w:eastAsia="Microsoft JhengHei" w:hAnsi="Times New Roman"/>
          <w:lang w:val="pt-PT"/>
        </w:rPr>
      </w:pPr>
    </w:p>
    <w:p w14:paraId="0E80A6DF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 xml:space="preserve">- Um gestor consulta os sensores associados a um determinado volume, utilizando o protocolo HTTP, verbo GET, para o </w:t>
      </w:r>
      <w:proofErr w:type="gramStart"/>
      <w:r>
        <w:rPr>
          <w:rFonts w:ascii="Times New Roman" w:eastAsia="Microsoft JhengHei" w:hAnsi="Times New Roman"/>
          <w:lang w:val="pt-PT"/>
        </w:rPr>
        <w:t>sitio</w:t>
      </w:r>
      <w:proofErr w:type="gramEnd"/>
      <w:r>
        <w:rPr>
          <w:rFonts w:ascii="Times New Roman" w:eastAsia="Microsoft JhengHei" w:hAnsi="Times New Roman"/>
          <w:lang w:val="pt-PT"/>
        </w:rPr>
        <w:t>: /appmonitor/api/order/{</w:t>
      </w:r>
      <w:proofErr w:type="spellStart"/>
      <w:r>
        <w:rPr>
          <w:rFonts w:ascii="Times New Roman" w:eastAsia="Microsoft JhengHei" w:hAnsi="Times New Roman"/>
          <w:lang w:val="pt-PT"/>
        </w:rPr>
        <w:t>orderId</w:t>
      </w:r>
      <w:proofErr w:type="spellEnd"/>
      <w:r>
        <w:rPr>
          <w:rFonts w:ascii="Times New Roman" w:eastAsia="Microsoft JhengHei" w:hAnsi="Times New Roman"/>
          <w:lang w:val="pt-PT"/>
        </w:rPr>
        <w:t>}/volume/{</w:t>
      </w:r>
      <w:proofErr w:type="spellStart"/>
      <w:r>
        <w:rPr>
          <w:rFonts w:ascii="Times New Roman" w:eastAsia="Microsoft JhengHei" w:hAnsi="Times New Roman"/>
          <w:lang w:val="pt-PT"/>
        </w:rPr>
        <w:t>volumeId</w:t>
      </w:r>
      <w:proofErr w:type="spellEnd"/>
      <w:r>
        <w:rPr>
          <w:rFonts w:ascii="Times New Roman" w:eastAsia="Microsoft JhengHei" w:hAnsi="Times New Roman"/>
          <w:lang w:val="pt-PT"/>
        </w:rPr>
        <w:t>}/sensors</w:t>
      </w:r>
    </w:p>
    <w:p w14:paraId="788E7A92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 xml:space="preserve">Resposta devolvida por este recurso segue o formato JSON: </w:t>
      </w:r>
    </w:p>
    <w:p w14:paraId="0D0130C6" w14:textId="77777777" w:rsidR="00603781" w:rsidRDefault="00000000" w:rsidP="000D0D70">
      <w:r>
        <w:rPr>
          <w:rFonts w:ascii="Times New Roman" w:eastAsia="Microsoft JhengHei" w:hAnsi="Times New Roman"/>
          <w:noProof/>
        </w:rPr>
        <w:drawing>
          <wp:inline distT="0" distB="0" distL="0" distR="0" wp14:anchorId="1A8F7176" wp14:editId="0C006A10">
            <wp:extent cx="1757147" cy="2702399"/>
            <wp:effectExtent l="0" t="0" r="0" b="2701"/>
            <wp:docPr id="591896873" name="Picture 1" descr="A screen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57147" cy="27023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1B8C79E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lastRenderedPageBreak/>
        <w:t xml:space="preserve">- Um gestor consulta o </w:t>
      </w:r>
      <w:proofErr w:type="spellStart"/>
      <w:r>
        <w:rPr>
          <w:rFonts w:ascii="Times New Roman" w:eastAsia="Microsoft JhengHei" w:hAnsi="Times New Roman"/>
          <w:lang w:val="pt-PT"/>
        </w:rPr>
        <w:t>hitórico</w:t>
      </w:r>
      <w:proofErr w:type="spellEnd"/>
      <w:r>
        <w:rPr>
          <w:rFonts w:ascii="Times New Roman" w:eastAsia="Microsoft JhengHei" w:hAnsi="Times New Roman"/>
          <w:lang w:val="pt-PT"/>
        </w:rPr>
        <w:t xml:space="preserve"> de um determinado sensor associado a um determinado volume, utilizando o protocolo HTTP, verbo GET, para o </w:t>
      </w:r>
      <w:proofErr w:type="gramStart"/>
      <w:r>
        <w:rPr>
          <w:rFonts w:ascii="Times New Roman" w:eastAsia="Microsoft JhengHei" w:hAnsi="Times New Roman"/>
          <w:lang w:val="pt-PT"/>
        </w:rPr>
        <w:t>sitio</w:t>
      </w:r>
      <w:proofErr w:type="gramEnd"/>
      <w:r>
        <w:rPr>
          <w:rFonts w:ascii="Times New Roman" w:eastAsia="Microsoft JhengHei" w:hAnsi="Times New Roman"/>
          <w:lang w:val="pt-PT"/>
        </w:rPr>
        <w:t>: /appmonitor/api/order/{orderId}/volume/{volumeId}/sensor/{sensorId}</w:t>
      </w:r>
    </w:p>
    <w:p w14:paraId="28CEA7E8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 xml:space="preserve">Resposta devolvida por este recurso segue o formato JSON: </w:t>
      </w:r>
    </w:p>
    <w:p w14:paraId="1B0C28E8" w14:textId="77777777" w:rsidR="00603781" w:rsidRDefault="00000000" w:rsidP="000D0D70">
      <w:r>
        <w:rPr>
          <w:rFonts w:ascii="Times New Roman" w:eastAsia="Microsoft JhengHei" w:hAnsi="Times New Roman"/>
          <w:noProof/>
          <w:lang w:val="pt-PT"/>
        </w:rPr>
        <w:drawing>
          <wp:inline distT="0" distB="0" distL="0" distR="0" wp14:anchorId="06F1ADC3" wp14:editId="00A3C7AE">
            <wp:extent cx="2175211" cy="2669819"/>
            <wp:effectExtent l="0" t="0" r="0" b="0"/>
            <wp:docPr id="363539670" name="Picture 1" descr="A screenshot of a compute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75211" cy="26698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C8A0A8C" w14:textId="77777777" w:rsidR="00603781" w:rsidRDefault="00603781" w:rsidP="000D0D70">
      <w:pPr>
        <w:rPr>
          <w:rFonts w:ascii="Times New Roman" w:eastAsia="Microsoft JhengHei" w:hAnsi="Times New Roman"/>
          <w:lang w:val="pt-PT"/>
        </w:rPr>
      </w:pPr>
    </w:p>
    <w:p w14:paraId="16C37487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 xml:space="preserve">- Um gestor consulta os produtos associados a um determinado volume, utilizando o protocolo HTTP, verbo GET, para o </w:t>
      </w:r>
      <w:proofErr w:type="gramStart"/>
      <w:r>
        <w:rPr>
          <w:rFonts w:ascii="Times New Roman" w:eastAsia="Microsoft JhengHei" w:hAnsi="Times New Roman"/>
          <w:lang w:val="pt-PT"/>
        </w:rPr>
        <w:t>sitio</w:t>
      </w:r>
      <w:proofErr w:type="gramEnd"/>
      <w:r>
        <w:rPr>
          <w:rFonts w:ascii="Times New Roman" w:eastAsia="Microsoft JhengHei" w:hAnsi="Times New Roman"/>
          <w:lang w:val="pt-PT"/>
        </w:rPr>
        <w:t>: /appmonitor/api/order/{</w:t>
      </w:r>
      <w:proofErr w:type="spellStart"/>
      <w:r>
        <w:rPr>
          <w:rFonts w:ascii="Times New Roman" w:eastAsia="Microsoft JhengHei" w:hAnsi="Times New Roman"/>
          <w:lang w:val="pt-PT"/>
        </w:rPr>
        <w:t>orderId</w:t>
      </w:r>
      <w:proofErr w:type="spellEnd"/>
      <w:r>
        <w:rPr>
          <w:rFonts w:ascii="Times New Roman" w:eastAsia="Microsoft JhengHei" w:hAnsi="Times New Roman"/>
          <w:lang w:val="pt-PT"/>
        </w:rPr>
        <w:t>}/volume/{</w:t>
      </w:r>
      <w:proofErr w:type="spellStart"/>
      <w:r>
        <w:rPr>
          <w:rFonts w:ascii="Times New Roman" w:eastAsia="Microsoft JhengHei" w:hAnsi="Times New Roman"/>
          <w:lang w:val="pt-PT"/>
        </w:rPr>
        <w:t>volumeId</w:t>
      </w:r>
      <w:proofErr w:type="spellEnd"/>
      <w:r>
        <w:rPr>
          <w:rFonts w:ascii="Times New Roman" w:eastAsia="Microsoft JhengHei" w:hAnsi="Times New Roman"/>
          <w:lang w:val="pt-PT"/>
        </w:rPr>
        <w:t>}/products</w:t>
      </w:r>
    </w:p>
    <w:p w14:paraId="635A2673" w14:textId="77777777" w:rsidR="00603781" w:rsidRDefault="00000000" w:rsidP="000D0D70">
      <w:pPr>
        <w:rPr>
          <w:rFonts w:ascii="Times New Roman" w:eastAsia="Microsoft JhengHei" w:hAnsi="Times New Roman"/>
          <w:lang w:val="pt-PT"/>
        </w:rPr>
      </w:pPr>
      <w:r>
        <w:rPr>
          <w:rFonts w:ascii="Times New Roman" w:eastAsia="Microsoft JhengHei" w:hAnsi="Times New Roman"/>
          <w:lang w:val="pt-PT"/>
        </w:rPr>
        <w:t xml:space="preserve">Resposta devolvida por este recurso segue o formato JSON: </w:t>
      </w:r>
    </w:p>
    <w:p w14:paraId="1481E797" w14:textId="77777777" w:rsidR="00603781" w:rsidRDefault="00000000" w:rsidP="000D0D70">
      <w:r>
        <w:rPr>
          <w:rFonts w:ascii="Times New Roman" w:eastAsia="Microsoft JhengHei" w:hAnsi="Times New Roman"/>
          <w:noProof/>
          <w:lang w:val="pt-PT"/>
        </w:rPr>
        <w:lastRenderedPageBreak/>
        <w:drawing>
          <wp:inline distT="0" distB="0" distL="0" distR="0" wp14:anchorId="26301207" wp14:editId="1D304E08">
            <wp:extent cx="2073365" cy="3808530"/>
            <wp:effectExtent l="0" t="0" r="3085" b="1470"/>
            <wp:docPr id="278599355" name="Picture 1" descr="A screenshot of a compute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73365" cy="38085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603781">
      <w:headerReference w:type="default" r:id="rId38"/>
      <w:footerReference w:type="default" r:id="rId39"/>
      <w:headerReference w:type="first" r:id="rId40"/>
      <w:pgSz w:w="11906" w:h="16838"/>
      <w:pgMar w:top="1418" w:right="1701" w:bottom="1418" w:left="1701" w:header="709" w:footer="709" w:gutter="0"/>
      <w:pgNumType w:fmt="numberInDash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1DE097" w14:textId="77777777" w:rsidR="00410E28" w:rsidRDefault="00410E28">
      <w:pPr>
        <w:spacing w:after="0" w:line="240" w:lineRule="auto"/>
      </w:pPr>
      <w:r>
        <w:separator/>
      </w:r>
    </w:p>
  </w:endnote>
  <w:endnote w:type="continuationSeparator" w:id="0">
    <w:p w14:paraId="2E16BFBE" w14:textId="77777777" w:rsidR="00410E28" w:rsidRDefault="00410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74102" w14:textId="77777777" w:rsidR="00000000" w:rsidRDefault="00000000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7255CB5B" w14:textId="77777777" w:rsidR="00000000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10C91C" w14:textId="77777777" w:rsidR="00410E28" w:rsidRDefault="00410E2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0ECA281" w14:textId="77777777" w:rsidR="00410E28" w:rsidRDefault="00410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329AB2" w14:textId="77777777" w:rsidR="00000000" w:rsidRDefault="00000000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0180CA8" wp14:editId="15AA83FE">
          <wp:simplePos x="0" y="0"/>
          <wp:positionH relativeFrom="page">
            <wp:posOffset>5257800</wp:posOffset>
          </wp:positionH>
          <wp:positionV relativeFrom="paragraph">
            <wp:posOffset>-449583</wp:posOffset>
          </wp:positionV>
          <wp:extent cx="2306317" cy="908685"/>
          <wp:effectExtent l="0" t="0" r="0" b="0"/>
          <wp:wrapTight wrapText="bothSides">
            <wp:wrapPolygon edited="0">
              <wp:start x="12489" y="3170"/>
              <wp:lineTo x="2319" y="4981"/>
              <wp:lineTo x="1606" y="5434"/>
              <wp:lineTo x="1606" y="18113"/>
              <wp:lineTo x="15700" y="18113"/>
              <wp:lineTo x="15879" y="17208"/>
              <wp:lineTo x="19269" y="11321"/>
              <wp:lineTo x="20161" y="9057"/>
              <wp:lineTo x="19626" y="5434"/>
              <wp:lineTo x="13738" y="3170"/>
              <wp:lineTo x="12489" y="3170"/>
            </wp:wrapPolygon>
          </wp:wrapTight>
          <wp:docPr id="1277645089" name="Picture 3" descr="Instituto Politécnico de Leiria – Wikipédia, a enciclopédia livr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6317" cy="90868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72B7F" w14:textId="77777777" w:rsidR="00000000" w:rsidRDefault="00000000">
    <w:pPr>
      <w:pStyle w:val="Cabealho"/>
      <w:tabs>
        <w:tab w:val="clear" w:pos="4252"/>
        <w:tab w:val="clear" w:pos="8504"/>
        <w:tab w:val="left" w:pos="7632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49965D85" wp14:editId="288EA4A3">
          <wp:simplePos x="0" y="0"/>
          <wp:positionH relativeFrom="margin">
            <wp:align>center</wp:align>
          </wp:positionH>
          <wp:positionV relativeFrom="paragraph">
            <wp:posOffset>-450213</wp:posOffset>
          </wp:positionV>
          <wp:extent cx="4257044" cy="1186177"/>
          <wp:effectExtent l="0" t="0" r="0" b="0"/>
          <wp:wrapTight wrapText="bothSides">
            <wp:wrapPolygon edited="0">
              <wp:start x="0" y="0"/>
              <wp:lineTo x="0" y="21161"/>
              <wp:lineTo x="21458" y="21161"/>
              <wp:lineTo x="21458" y="0"/>
              <wp:lineTo x="0" y="0"/>
            </wp:wrapPolygon>
          </wp:wrapTight>
          <wp:docPr id="1714820885" name="Picture 1" descr="Escolas/servicos | Politécnico de Leir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57044" cy="118617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03781"/>
    <w:rsid w:val="000D0D70"/>
    <w:rsid w:val="00410E28"/>
    <w:rsid w:val="004D473C"/>
    <w:rsid w:val="00603781"/>
    <w:rsid w:val="00B2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A98DB"/>
  <w15:docId w15:val="{0EF744F5-EB36-4573-95A9-FD39E565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4"/>
        <w:szCs w:val="24"/>
        <w:lang w:val="en-GB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customStyle="1" w:styleId="Ttulo2">
    <w:name w:val="Título 2"/>
    <w:basedOn w:val="Normal"/>
    <w:next w:val="Normal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customStyle="1" w:styleId="Ttulo3">
    <w:name w:val="Título 3"/>
    <w:basedOn w:val="Normal"/>
    <w:next w:val="Normal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customStyle="1" w:styleId="Ttulo4">
    <w:name w:val="Título 4"/>
    <w:basedOn w:val="Normal"/>
    <w:next w:val="Normal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customStyle="1" w:styleId="Ttulo5">
    <w:name w:val="Título 5"/>
    <w:basedOn w:val="Normal"/>
    <w:next w:val="Normal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customStyle="1" w:styleId="Ttulo6">
    <w:name w:val="Título 6"/>
    <w:basedOn w:val="Normal"/>
    <w:next w:val="Normal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customStyle="1" w:styleId="Ttulo7">
    <w:name w:val="Título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customStyle="1" w:styleId="Ttulo8">
    <w:name w:val="Título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customStyle="1" w:styleId="Ttulo9">
    <w:name w:val="Título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customStyle="1" w:styleId="Tipodeletrapredefinidodopargrafo">
    <w:name w:val="Tipo de letra predefinido do parágrafo"/>
  </w:style>
  <w:style w:type="character" w:customStyle="1" w:styleId="Heading1Char">
    <w:name w:val="Heading 1 Char"/>
    <w:basedOn w:val="Tipodeletrapredefinidodopargrafo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Tipodeletrapredefinidodopargrafo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Tipodeletrapredefinidodopargrafo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Tipodeletrapredefinidodopargrafo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Tipodeletrapredefinidodopargrafo"/>
    <w:rPr>
      <w:rFonts w:eastAsia="Times New Roman" w:cs="Times New Roman"/>
      <w:color w:val="0F4761"/>
    </w:rPr>
  </w:style>
  <w:style w:type="character" w:customStyle="1" w:styleId="Heading6Char">
    <w:name w:val="Heading 6 Char"/>
    <w:basedOn w:val="Tipodeletrapredefinidodopargrafo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Tipodeletrapredefinidodopargrafo"/>
    <w:rPr>
      <w:rFonts w:eastAsia="Times New Roman" w:cs="Times New Roman"/>
      <w:color w:val="595959"/>
    </w:rPr>
  </w:style>
  <w:style w:type="character" w:customStyle="1" w:styleId="Heading8Char">
    <w:name w:val="Heading 8 Char"/>
    <w:basedOn w:val="Tipodeletrapredefinidodopargrafo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Tipodeletrapredefinidodopargrafo"/>
    <w:rPr>
      <w:rFonts w:eastAsia="Times New Roman" w:cs="Times New Roman"/>
      <w:color w:val="272727"/>
    </w:rPr>
  </w:style>
  <w:style w:type="paragraph" w:customStyle="1" w:styleId="Ttulo">
    <w:name w:val="Título"/>
    <w:basedOn w:val="Normal"/>
    <w:next w:val="Normal"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Tipodeletrapredefinidodopargrafo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customStyle="1" w:styleId="Subttulo">
    <w:name w:val="Subtítulo"/>
    <w:basedOn w:val="Normal"/>
    <w:next w:val="Normal"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Tipodeletrapredefinidodopargrafo"/>
    <w:rPr>
      <w:rFonts w:eastAsia="Times New Roman" w:cs="Times New Roman"/>
      <w:color w:val="595959"/>
      <w:spacing w:val="15"/>
      <w:sz w:val="28"/>
      <w:szCs w:val="28"/>
    </w:rPr>
  </w:style>
  <w:style w:type="paragraph" w:customStyle="1" w:styleId="Citao">
    <w:name w:val="Citação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Tipodeletrapredefinidodopargrafo"/>
    <w:rPr>
      <w:i/>
      <w:iCs/>
      <w:color w:val="404040"/>
    </w:rPr>
  </w:style>
  <w:style w:type="paragraph" w:customStyle="1" w:styleId="PargrafodaLista">
    <w:name w:val="Parágrafo da Lista"/>
    <w:basedOn w:val="Normal"/>
    <w:pPr>
      <w:ind w:left="720"/>
      <w:contextualSpacing/>
    </w:pPr>
  </w:style>
  <w:style w:type="character" w:customStyle="1" w:styleId="nfaseIntensa">
    <w:name w:val="Ênfase Intensa"/>
    <w:basedOn w:val="Tipodeletrapredefinidodopargrafo"/>
    <w:rPr>
      <w:i/>
      <w:iCs/>
      <w:color w:val="0F4761"/>
    </w:rPr>
  </w:style>
  <w:style w:type="paragraph" w:customStyle="1" w:styleId="CitaoIntensa">
    <w:name w:val="Citação Intensa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Tipodeletrapredefinidodopargrafo"/>
    <w:rPr>
      <w:i/>
      <w:iCs/>
      <w:color w:val="0F4761"/>
    </w:rPr>
  </w:style>
  <w:style w:type="character" w:customStyle="1" w:styleId="RefernciaIntensa">
    <w:name w:val="Referência Intensa"/>
    <w:basedOn w:val="Tipodeletrapredefinidodopargrafo"/>
    <w:rPr>
      <w:b/>
      <w:bCs/>
      <w:smallCaps/>
      <w:color w:val="0F4761"/>
      <w:spacing w:val="5"/>
    </w:rPr>
  </w:style>
  <w:style w:type="paragraph" w:customStyle="1" w:styleId="Cabealho">
    <w:name w:val="Cabeçalho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Tipodeletrapredefinidodopargrafo"/>
  </w:style>
  <w:style w:type="paragraph" w:customStyle="1" w:styleId="Rodap">
    <w:name w:val="Rodapé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Tipodeletrapredefinidodopargrafo"/>
  </w:style>
  <w:style w:type="character" w:customStyle="1" w:styleId="Nmerodelinha">
    <w:name w:val="Número de linha"/>
    <w:basedOn w:val="Tipodeletrapredefinidodopargrafo"/>
  </w:style>
  <w:style w:type="paragraph" w:styleId="NormalWeb">
    <w:name w:val="Normal (Web)"/>
    <w:basedOn w:val="Normal"/>
    <w:pPr>
      <w:suppressAutoHyphens w:val="0"/>
      <w:spacing w:before="100" w:after="100" w:line="240" w:lineRule="auto"/>
    </w:pPr>
    <w:rPr>
      <w:rFonts w:ascii="Times New Roman" w:eastAsia="Times New Roman" w:hAnsi="Times New Roman"/>
      <w:kern w:val="0"/>
      <w:lang w:eastAsia="en-GB"/>
    </w:rPr>
  </w:style>
  <w:style w:type="character" w:customStyle="1" w:styleId="Forte">
    <w:name w:val="Forte"/>
    <w:basedOn w:val="Tipodeletrapredefinidodopargrafo"/>
    <w:rPr>
      <w:b/>
      <w:bCs/>
    </w:rPr>
  </w:style>
  <w:style w:type="character" w:customStyle="1" w:styleId="Hiperligao">
    <w:name w:val="Hiperligação"/>
    <w:basedOn w:val="Tipodeletrapredefinidodopargrafo"/>
    <w:rPr>
      <w:color w:val="467886"/>
      <w:u w:val="single"/>
    </w:rPr>
  </w:style>
  <w:style w:type="character" w:customStyle="1" w:styleId="MenoNoResolvida">
    <w:name w:val="Menção Não Resolvida"/>
    <w:basedOn w:val="Tipodeletrapredefinidodopargrafo"/>
    <w:rPr>
      <w:color w:val="605E5C"/>
      <w:shd w:val="clear" w:color="auto" w:fill="E1DFDD"/>
    </w:rPr>
  </w:style>
  <w:style w:type="paragraph" w:styleId="Header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1">
    <w:name w:val="Header Char1"/>
    <w:basedOn w:val="DefaultParagraphFont"/>
  </w:style>
  <w:style w:type="paragraph" w:styleId="Footer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1">
    <w:name w:val="Footer Char1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oter" Target="footer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Oliveira Martins</dc:creator>
  <dc:description/>
  <cp:lastModifiedBy>Joel da Silva Bastos</cp:lastModifiedBy>
  <cp:revision>2</cp:revision>
  <dcterms:created xsi:type="dcterms:W3CDTF">2024-11-08T15:51:00Z</dcterms:created>
  <dcterms:modified xsi:type="dcterms:W3CDTF">2024-11-08T15:51:00Z</dcterms:modified>
</cp:coreProperties>
</file>